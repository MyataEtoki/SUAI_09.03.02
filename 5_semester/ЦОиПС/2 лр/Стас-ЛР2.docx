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F9F4F" w14:textId="77777777" w:rsidR="00413AAB" w:rsidRPr="00D271D9" w:rsidRDefault="00413AAB">
      <w:pPr>
        <w:widowControl w:val="0"/>
        <w:autoSpaceDE w:val="0"/>
        <w:autoSpaceDN w:val="0"/>
        <w:adjustRightInd w:val="0"/>
        <w:jc w:val="center"/>
      </w:pPr>
      <w:r w:rsidRPr="00D271D9">
        <w:t>ГУАП</w:t>
      </w:r>
    </w:p>
    <w:p w14:paraId="6FDF4F32" w14:textId="7336402B" w:rsidR="00413AAB" w:rsidRPr="00D271D9" w:rsidRDefault="00413AAB">
      <w:pPr>
        <w:widowControl w:val="0"/>
        <w:autoSpaceDE w:val="0"/>
        <w:autoSpaceDN w:val="0"/>
        <w:adjustRightInd w:val="0"/>
        <w:spacing w:before="480"/>
        <w:jc w:val="center"/>
      </w:pPr>
      <w:r w:rsidRPr="00D271D9">
        <w:t xml:space="preserve">КАФЕДРА № </w:t>
      </w:r>
      <w:r w:rsidR="00814F13" w:rsidRPr="00D271D9">
        <w:rPr>
          <w:color w:val="000000"/>
        </w:rPr>
        <w:t>42</w:t>
      </w:r>
    </w:p>
    <w:p w14:paraId="64EE2587" w14:textId="77777777" w:rsidR="00413AAB" w:rsidRPr="00D271D9" w:rsidRDefault="00413AAB">
      <w:pPr>
        <w:widowControl w:val="0"/>
        <w:autoSpaceDE w:val="0"/>
        <w:autoSpaceDN w:val="0"/>
        <w:adjustRightInd w:val="0"/>
        <w:spacing w:before="1200"/>
      </w:pPr>
      <w:r w:rsidRPr="00D271D9">
        <w:t xml:space="preserve">ОТЧЕТ </w:t>
      </w:r>
      <w:r w:rsidRPr="00D271D9">
        <w:br/>
        <w:t>ЗАЩИЩЕН С ОЦЕНКОЙ</w:t>
      </w:r>
      <w:r w:rsidR="006E66B8" w:rsidRPr="00D271D9">
        <w:t xml:space="preserve"> _____________________</w:t>
      </w:r>
    </w:p>
    <w:p w14:paraId="1F228955" w14:textId="77777777" w:rsidR="00413AAB" w:rsidRPr="00D271D9" w:rsidRDefault="00413AAB">
      <w:pPr>
        <w:widowControl w:val="0"/>
        <w:autoSpaceDE w:val="0"/>
        <w:autoSpaceDN w:val="0"/>
        <w:adjustRightInd w:val="0"/>
        <w:spacing w:before="120" w:line="360" w:lineRule="auto"/>
      </w:pPr>
      <w:r w:rsidRPr="00D271D9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DE108D" w:rsidRPr="00D271D9" w14:paraId="0721225F" w14:textId="77777777" w:rsidTr="00DE108D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AFB3AD4" w14:textId="5367BF54" w:rsidR="00DE108D" w:rsidRPr="008F4086" w:rsidRDefault="00DE108D" w:rsidP="00DE108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C8C4A" w14:textId="77777777" w:rsidR="00DE108D" w:rsidRPr="00D271D9" w:rsidRDefault="00DE108D" w:rsidP="00DE108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736ED257" w14:textId="77777777" w:rsidR="00DE108D" w:rsidRPr="00D271D9" w:rsidRDefault="00DE108D" w:rsidP="00DE108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3D2D" w14:textId="77777777" w:rsidR="00DE108D" w:rsidRPr="00D271D9" w:rsidRDefault="00DE108D" w:rsidP="00DE108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E9FE500" w14:textId="3FCF4C29" w:rsidR="00DE108D" w:rsidRPr="00D271D9" w:rsidRDefault="00DE108D" w:rsidP="00DE108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А. В. Аграновский</w:t>
            </w:r>
          </w:p>
        </w:tc>
      </w:tr>
      <w:tr w:rsidR="00DE108D" w:rsidRPr="00D271D9" w14:paraId="6C68BAA5" w14:textId="77777777" w:rsidTr="00DE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0433F" w14:textId="77777777" w:rsidR="00DE108D" w:rsidRPr="00D271D9" w:rsidRDefault="00DE108D" w:rsidP="00DE108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D271D9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08C38" w14:textId="77777777" w:rsidR="00DE108D" w:rsidRPr="00D271D9" w:rsidRDefault="00DE108D" w:rsidP="00DE108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0335C" w14:textId="77777777" w:rsidR="00DE108D" w:rsidRPr="00D271D9" w:rsidRDefault="00DE108D" w:rsidP="00DE108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D271D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F234B" w14:textId="77777777" w:rsidR="00DE108D" w:rsidRPr="00D271D9" w:rsidRDefault="00DE108D" w:rsidP="00DE108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9CA0B" w14:textId="77777777" w:rsidR="00DE108D" w:rsidRPr="00D271D9" w:rsidRDefault="00DE108D" w:rsidP="00DE108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D271D9">
              <w:rPr>
                <w:sz w:val="20"/>
                <w:szCs w:val="20"/>
              </w:rPr>
              <w:t>инициалы, фамилия</w:t>
            </w:r>
          </w:p>
        </w:tc>
      </w:tr>
    </w:tbl>
    <w:p w14:paraId="08CD440E" w14:textId="77777777" w:rsidR="00413AAB" w:rsidRPr="00D271D9" w:rsidRDefault="00413AAB">
      <w:pPr>
        <w:pStyle w:val="a5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413AAB" w:rsidRPr="00D271D9" w14:paraId="5325DA9A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5B88728" w14:textId="60DF0FE5" w:rsidR="00413AAB" w:rsidRPr="00A72931" w:rsidRDefault="00413AAB">
            <w:pPr>
              <w:pStyle w:val="a5"/>
              <w:spacing w:before="960"/>
            </w:pPr>
            <w:r w:rsidRPr="00D271D9">
              <w:t>ОТЧЕТ О ЛАБОРАТОРНОЙ РАБОТЕ</w:t>
            </w:r>
            <w:r w:rsidR="00264B03">
              <w:t xml:space="preserve"> №</w:t>
            </w:r>
            <w:r w:rsidR="00A72931">
              <w:t>2</w:t>
            </w:r>
          </w:p>
        </w:tc>
      </w:tr>
      <w:tr w:rsidR="00413AAB" w:rsidRPr="00D271D9" w14:paraId="3023D042" w14:textId="77777777" w:rsidTr="00925375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E403450" w14:textId="26B15551" w:rsidR="00A72931" w:rsidRPr="00A72931" w:rsidRDefault="00A72931" w:rsidP="00A72931">
            <w:pPr>
              <w:spacing w:befor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Восстановление непрерывного сигнала по дискретным отсчётам. Теорема Котельникова</w:t>
            </w:r>
          </w:p>
        </w:tc>
      </w:tr>
      <w:tr w:rsidR="00413AAB" w:rsidRPr="00D271D9" w14:paraId="27229A7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D3EA3E7" w14:textId="060EECA5" w:rsidR="00413AAB" w:rsidRPr="00DE108D" w:rsidRDefault="00413AAB" w:rsidP="00851D90">
            <w:pPr>
              <w:jc w:val="center"/>
              <w:rPr>
                <w:sz w:val="28"/>
                <w:szCs w:val="28"/>
              </w:rPr>
            </w:pPr>
            <w:r w:rsidRPr="00D271D9">
              <w:rPr>
                <w:sz w:val="28"/>
                <w:szCs w:val="28"/>
              </w:rPr>
              <w:t xml:space="preserve">по курсу: </w:t>
            </w:r>
            <w:r w:rsidR="00112DCD">
              <w:rPr>
                <w:sz w:val="28"/>
                <w:szCs w:val="28"/>
              </w:rPr>
              <w:t>ЦИФРОВАЯ ОБРАБОКА И ПЕРЕДАЧА СИГНАЛОВ</w:t>
            </w:r>
          </w:p>
        </w:tc>
      </w:tr>
      <w:tr w:rsidR="00413AAB" w:rsidRPr="00D271D9" w14:paraId="1B48E4D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8C1D31" w14:textId="77777777" w:rsidR="00413AAB" w:rsidRPr="00D271D9" w:rsidRDefault="00413AAB" w:rsidP="00747F7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67F4E97" w14:textId="1EC90740" w:rsidR="00413AAB" w:rsidRPr="00D271D9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D271D9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:rsidRPr="00D271D9" w14:paraId="645416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6CBD2" w14:textId="77777777" w:rsidR="00413AAB" w:rsidRPr="00D271D9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 w:rsidRPr="00D271D9">
              <w:t>СТУДЕНТ</w:t>
            </w:r>
            <w:r w:rsidR="00413AAB" w:rsidRPr="00D271D9">
              <w:t xml:space="preserve"> ГР.</w:t>
            </w:r>
            <w:r w:rsidR="00284869" w:rsidRPr="00D271D9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636BE" w14:textId="502D26F9" w:rsidR="00413AAB" w:rsidRPr="007C3C57" w:rsidRDefault="00814F1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  <w:r w:rsidRPr="00D271D9">
              <w:rPr>
                <w:color w:val="000000"/>
              </w:rPr>
              <w:t>4</w:t>
            </w:r>
            <w:r w:rsidR="007C3C57">
              <w:rPr>
                <w:color w:val="000000"/>
                <w:lang w:val="en-US"/>
              </w:rPr>
              <w:t>3</w:t>
            </w:r>
            <w:r w:rsidRPr="00D271D9">
              <w:rPr>
                <w:color w:val="000000"/>
              </w:rPr>
              <w:t>2</w:t>
            </w:r>
            <w:r w:rsidR="007C3C57">
              <w:rPr>
                <w:color w:val="00000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EEFD0" w14:textId="77777777" w:rsidR="00413AAB" w:rsidRPr="00D271D9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2E1C4" w14:textId="77777777" w:rsidR="00413AAB" w:rsidRPr="00D271D9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C08ED" w14:textId="77777777" w:rsidR="00413AAB" w:rsidRPr="00D271D9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F3514" w14:textId="629F7F36" w:rsidR="00413AAB" w:rsidRPr="00E72405" w:rsidRDefault="00E72405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С.Т. Лисицин</w:t>
            </w:r>
          </w:p>
        </w:tc>
      </w:tr>
      <w:tr w:rsidR="00413AAB" w:rsidRPr="00D271D9" w14:paraId="18D247D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194EA" w14:textId="77777777" w:rsidR="00413AAB" w:rsidRPr="00D271D9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A9BAB" w14:textId="77777777" w:rsidR="00413AAB" w:rsidRPr="00D271D9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2AD9D" w14:textId="77777777" w:rsidR="00413AAB" w:rsidRPr="00D271D9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B263F" w14:textId="77777777" w:rsidR="00413AAB" w:rsidRPr="00D271D9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D271D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6F9EE" w14:textId="77777777" w:rsidR="00413AAB" w:rsidRPr="00D271D9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EFE65" w14:textId="77777777" w:rsidR="00413AAB" w:rsidRPr="00D271D9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D271D9">
              <w:rPr>
                <w:sz w:val="20"/>
                <w:szCs w:val="20"/>
              </w:rPr>
              <w:t>инициалы, фамилия</w:t>
            </w:r>
          </w:p>
        </w:tc>
      </w:tr>
    </w:tbl>
    <w:p w14:paraId="561B43E5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109996B" w14:textId="77777777" w:rsidR="00732187" w:rsidRDefault="0073218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52FFDAB" w14:textId="77777777" w:rsidR="00732187" w:rsidRDefault="0073218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6128F8" w14:textId="77777777" w:rsidR="00732187" w:rsidRDefault="0073218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0100B8B" w14:textId="77777777" w:rsidR="00732187" w:rsidRPr="00D271D9" w:rsidRDefault="0073218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B6015A0" w14:textId="197E97FB" w:rsidR="00D07B36" w:rsidRPr="006812F2" w:rsidRDefault="00413AAB" w:rsidP="006812F2">
      <w:pPr>
        <w:widowControl w:val="0"/>
        <w:autoSpaceDE w:val="0"/>
        <w:autoSpaceDN w:val="0"/>
        <w:adjustRightInd w:val="0"/>
        <w:spacing w:before="1800"/>
        <w:jc w:val="center"/>
        <w:rPr>
          <w:color w:val="000000"/>
        </w:rPr>
      </w:pPr>
      <w:r w:rsidRPr="00D271D9">
        <w:t>Санкт-Петербург</w:t>
      </w:r>
      <w:r w:rsidR="005B566D" w:rsidRPr="00D271D9">
        <w:rPr>
          <w:lang w:val="en-US"/>
        </w:rPr>
        <w:t xml:space="preserve"> </w:t>
      </w:r>
      <w:r w:rsidR="004D45C5" w:rsidRPr="00D271D9">
        <w:rPr>
          <w:color w:val="000000"/>
          <w:lang w:val="en-US"/>
        </w:rPr>
        <w:fldChar w:fldCharType="begin"/>
      </w:r>
      <w:r w:rsidR="004D45C5" w:rsidRPr="00D271D9">
        <w:rPr>
          <w:color w:val="000000"/>
          <w:lang w:val="en-US"/>
        </w:rPr>
        <w:instrText xml:space="preserve"> FILLIN  год \d год  \* MERGEFORMAT </w:instrText>
      </w:r>
      <w:r w:rsidR="004D45C5" w:rsidRPr="00D271D9">
        <w:rPr>
          <w:color w:val="000000"/>
          <w:lang w:val="en-US"/>
        </w:rPr>
        <w:fldChar w:fldCharType="separate"/>
      </w:r>
      <w:r w:rsidR="00D07B36" w:rsidRPr="00D271D9">
        <w:rPr>
          <w:color w:val="000000"/>
          <w:lang w:val="en-US"/>
        </w:rPr>
        <w:t>202</w:t>
      </w:r>
      <w:r w:rsidR="004D45C5" w:rsidRPr="00D271D9">
        <w:rPr>
          <w:color w:val="000000"/>
          <w:lang w:val="en-US"/>
        </w:rPr>
        <w:fldChar w:fldCharType="end"/>
      </w:r>
      <w:r w:rsidR="007F1978">
        <w:rPr>
          <w:color w:val="000000"/>
        </w:rPr>
        <w:t>5</w:t>
      </w:r>
      <w:r w:rsidR="00D07B36" w:rsidRPr="00D271D9">
        <w:br w:type="page"/>
      </w:r>
    </w:p>
    <w:p w14:paraId="4C05D73A" w14:textId="41D58DB4" w:rsidR="00E17F80" w:rsidRPr="00D27655" w:rsidRDefault="00A34500" w:rsidP="00424C1E">
      <w:pPr>
        <w:pStyle w:val="2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D27655">
        <w:rPr>
          <w:sz w:val="32"/>
          <w:szCs w:val="32"/>
          <w:lang w:val="en-US"/>
        </w:rPr>
        <w:lastRenderedPageBreak/>
        <w:t> </w:t>
      </w:r>
      <w:bookmarkStart w:id="0" w:name="_Toc146126272"/>
      <w:r w:rsidRPr="00D27655">
        <w:rPr>
          <w:sz w:val="32"/>
          <w:szCs w:val="32"/>
        </w:rPr>
        <w:t>Цель работы</w:t>
      </w:r>
      <w:bookmarkEnd w:id="0"/>
    </w:p>
    <w:p w14:paraId="65FF5EE7" w14:textId="09F17E69" w:rsidR="00C40504" w:rsidRPr="00C40504" w:rsidRDefault="00C40504" w:rsidP="00C40504">
      <w:pPr>
        <w:tabs>
          <w:tab w:val="left" w:pos="709"/>
          <w:tab w:val="left" w:pos="1680"/>
          <w:tab w:val="left" w:pos="2268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" w:name="_Toc114647435"/>
      <w:bookmarkStart w:id="2" w:name="_Toc114647534"/>
      <w:r>
        <w:rPr>
          <w:color w:val="000000"/>
          <w:sz w:val="28"/>
          <w:szCs w:val="28"/>
        </w:rPr>
        <w:t>И</w:t>
      </w:r>
      <w:r w:rsidRPr="00C40504">
        <w:rPr>
          <w:color w:val="000000"/>
          <w:sz w:val="28"/>
          <w:szCs w:val="28"/>
        </w:rPr>
        <w:t>зучить возможности по восстановлению</w:t>
      </w:r>
      <w:r>
        <w:rPr>
          <w:color w:val="000000"/>
          <w:sz w:val="28"/>
          <w:szCs w:val="28"/>
        </w:rPr>
        <w:t xml:space="preserve"> </w:t>
      </w:r>
      <w:r w:rsidRPr="00C40504">
        <w:rPr>
          <w:color w:val="000000"/>
          <w:sz w:val="28"/>
          <w:szCs w:val="28"/>
        </w:rPr>
        <w:t>непрерывного сигнала из дискретных измерений.</w:t>
      </w:r>
    </w:p>
    <w:p w14:paraId="5C1B0070" w14:textId="10E8A9E6" w:rsidR="007F1978" w:rsidRPr="00220801" w:rsidRDefault="007F1978" w:rsidP="007F1978">
      <w:pPr>
        <w:tabs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14:paraId="7575169A" w14:textId="70A8D617" w:rsidR="00220801" w:rsidRPr="00D27655" w:rsidRDefault="00747DB5" w:rsidP="00220801">
      <w:pPr>
        <w:pStyle w:val="2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220801">
        <w:rPr>
          <w:sz w:val="28"/>
          <w:szCs w:val="21"/>
        </w:rPr>
        <w:br w:type="page"/>
      </w:r>
      <w:r w:rsidR="00220801">
        <w:rPr>
          <w:sz w:val="32"/>
          <w:szCs w:val="32"/>
        </w:rPr>
        <w:lastRenderedPageBreak/>
        <w:t>Задачи</w:t>
      </w:r>
    </w:p>
    <w:p w14:paraId="519B90A8" w14:textId="52035582" w:rsidR="00C40504" w:rsidRDefault="00C40504" w:rsidP="006D7937">
      <w:pPr>
        <w:tabs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40504">
        <w:rPr>
          <w:color w:val="000000"/>
          <w:sz w:val="28"/>
          <w:szCs w:val="28"/>
        </w:rPr>
        <w:t>Для выполнения этой лабораторной работы необходимо показать</w:t>
      </w:r>
      <w:r>
        <w:rPr>
          <w:color w:val="000000"/>
          <w:sz w:val="28"/>
          <w:szCs w:val="28"/>
        </w:rPr>
        <w:t xml:space="preserve"> </w:t>
      </w:r>
      <w:r w:rsidRPr="00C40504">
        <w:rPr>
          <w:color w:val="000000"/>
          <w:sz w:val="28"/>
          <w:szCs w:val="28"/>
        </w:rPr>
        <w:t>зависимость</w:t>
      </w:r>
      <w:r>
        <w:rPr>
          <w:color w:val="000000"/>
          <w:sz w:val="28"/>
          <w:szCs w:val="28"/>
        </w:rPr>
        <w:t xml:space="preserve"> </w:t>
      </w:r>
      <w:r w:rsidRPr="00C40504">
        <w:rPr>
          <w:color w:val="000000"/>
          <w:sz w:val="28"/>
          <w:szCs w:val="28"/>
        </w:rPr>
        <w:t xml:space="preserve">качества восстановления сигнала от величины интервала дискретизации </w:t>
      </w:r>
      <w:proofErr w:type="spellStart"/>
      <w:r w:rsidRPr="00C40504">
        <w:rPr>
          <w:color w:val="000000"/>
          <w:sz w:val="28"/>
          <w:szCs w:val="28"/>
        </w:rPr>
        <w:t>Δt</w:t>
      </w:r>
      <w:proofErr w:type="spellEnd"/>
      <w:r w:rsidRPr="00C40504">
        <w:rPr>
          <w:color w:val="000000"/>
          <w:sz w:val="28"/>
          <w:szCs w:val="28"/>
        </w:rPr>
        <w:t xml:space="preserve"> (то есть,</w:t>
      </w:r>
      <w:r>
        <w:rPr>
          <w:color w:val="000000"/>
          <w:sz w:val="28"/>
          <w:szCs w:val="28"/>
        </w:rPr>
        <w:t xml:space="preserve"> </w:t>
      </w:r>
      <w:r w:rsidRPr="00C40504">
        <w:rPr>
          <w:color w:val="000000"/>
          <w:sz w:val="28"/>
          <w:szCs w:val="28"/>
        </w:rPr>
        <w:t>фактически, от количества дискретных отсчётов, приходящихся на один период). Для</w:t>
      </w:r>
      <w:r>
        <w:rPr>
          <w:color w:val="000000"/>
          <w:sz w:val="28"/>
          <w:szCs w:val="28"/>
        </w:rPr>
        <w:t xml:space="preserve"> </w:t>
      </w:r>
      <w:r w:rsidRPr="00C40504">
        <w:rPr>
          <w:color w:val="000000"/>
          <w:sz w:val="28"/>
          <w:szCs w:val="28"/>
        </w:rPr>
        <w:t>этого необходимо показать процессы с высоким качеством восстановления заданного</w:t>
      </w:r>
      <w:r>
        <w:rPr>
          <w:color w:val="000000"/>
          <w:sz w:val="28"/>
          <w:szCs w:val="28"/>
        </w:rPr>
        <w:t xml:space="preserve"> </w:t>
      </w:r>
      <w:r w:rsidRPr="00C40504">
        <w:rPr>
          <w:color w:val="000000"/>
          <w:sz w:val="28"/>
          <w:szCs w:val="28"/>
        </w:rPr>
        <w:t>(в соответствие с номером варианта) непрерывного сигнала и с низким качеством</w:t>
      </w:r>
      <w:r>
        <w:rPr>
          <w:color w:val="000000"/>
          <w:sz w:val="28"/>
          <w:szCs w:val="28"/>
        </w:rPr>
        <w:t xml:space="preserve"> </w:t>
      </w:r>
      <w:r w:rsidRPr="00C40504">
        <w:rPr>
          <w:color w:val="000000"/>
          <w:sz w:val="28"/>
          <w:szCs w:val="28"/>
        </w:rPr>
        <w:t>такого восстановления, а также примеры процессов, где сигнал фактически не</w:t>
      </w:r>
      <w:r>
        <w:rPr>
          <w:color w:val="000000"/>
          <w:sz w:val="28"/>
          <w:szCs w:val="28"/>
        </w:rPr>
        <w:t xml:space="preserve"> </w:t>
      </w:r>
      <w:r w:rsidRPr="00C40504">
        <w:rPr>
          <w:color w:val="000000"/>
          <w:sz w:val="28"/>
          <w:szCs w:val="28"/>
        </w:rPr>
        <w:t>восстанавливается. Общее количество таких процессов должно быть не</w:t>
      </w:r>
      <w:r>
        <w:rPr>
          <w:color w:val="000000"/>
          <w:sz w:val="28"/>
          <w:szCs w:val="28"/>
        </w:rPr>
        <w:t xml:space="preserve"> </w:t>
      </w:r>
      <w:r w:rsidRPr="00C40504">
        <w:rPr>
          <w:color w:val="000000"/>
          <w:sz w:val="28"/>
          <w:szCs w:val="28"/>
        </w:rPr>
        <w:t>менее трёх.</w:t>
      </w:r>
    </w:p>
    <w:p w14:paraId="2CC613F4" w14:textId="2465526E" w:rsidR="00C40504" w:rsidRDefault="00C40504" w:rsidP="00C40504">
      <w:pPr>
        <w:tabs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5 - </w:t>
      </w:r>
      <w:r w:rsidRPr="00C40504">
        <w:rPr>
          <w:color w:val="000000"/>
          <w:sz w:val="28"/>
          <w:szCs w:val="28"/>
        </w:rPr>
        <w:t>функция, представляющая собой полуокружность с диаметром, равным интервалу</w:t>
      </w:r>
      <w:r>
        <w:rPr>
          <w:color w:val="000000"/>
          <w:sz w:val="28"/>
          <w:szCs w:val="28"/>
        </w:rPr>
        <w:t xml:space="preserve"> </w:t>
      </w:r>
      <w:r w:rsidRPr="00C40504">
        <w:rPr>
          <w:color w:val="000000"/>
          <w:sz w:val="28"/>
          <w:szCs w:val="28"/>
        </w:rPr>
        <w:t>наблюдения:</w:t>
      </w:r>
    </w:p>
    <w:p w14:paraId="5D46DBA1" w14:textId="731B0EDB" w:rsidR="00C40504" w:rsidRPr="00C40504" w:rsidRDefault="00C40504" w:rsidP="00C40504">
      <w:pPr>
        <w:tabs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right"/>
        <w:rPr>
          <w:iCs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(N*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Δt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 xml:space="preserve"> </m:t>
            </m:r>
          </m:e>
        </m:rad>
      </m:oMath>
      <w:r>
        <w:rPr>
          <w:color w:val="000000"/>
          <w:sz w:val="28"/>
          <w:szCs w:val="28"/>
          <w:lang w:val="en-US"/>
        </w:rPr>
        <w:t xml:space="preserve">                                      (1)</w:t>
      </w:r>
    </w:p>
    <w:p w14:paraId="03C3567D" w14:textId="45F82FC3" w:rsidR="00C40504" w:rsidRPr="00C40504" w:rsidRDefault="00C40504" w:rsidP="00C40504">
      <w:pPr>
        <w:tabs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4AA2EB0" w14:textId="1B63BDFA" w:rsidR="00220801" w:rsidRPr="00220801" w:rsidRDefault="00220801" w:rsidP="00C40504">
      <w:pPr>
        <w:tabs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14:paraId="27F115BF" w14:textId="4FCDEE6D" w:rsidR="00220801" w:rsidRPr="00220801" w:rsidRDefault="00220801" w:rsidP="00220801">
      <w:pPr>
        <w:tabs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14:paraId="3D157E7B" w14:textId="7CA20920" w:rsidR="00747DB5" w:rsidRPr="00220801" w:rsidRDefault="00220801" w:rsidP="0022080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AD6AC04" w14:textId="6E00C593" w:rsidR="00E75441" w:rsidRPr="00D27655" w:rsidRDefault="00112DCD" w:rsidP="00220801">
      <w:pPr>
        <w:pStyle w:val="2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D27655">
        <w:rPr>
          <w:sz w:val="32"/>
          <w:szCs w:val="32"/>
        </w:rPr>
        <w:lastRenderedPageBreak/>
        <w:t>Теоретические сведения</w:t>
      </w:r>
      <w:bookmarkEnd w:id="1"/>
      <w:bookmarkEnd w:id="2"/>
    </w:p>
    <w:p w14:paraId="2A8A2421" w14:textId="77777777" w:rsidR="00C35615" w:rsidRDefault="001F4067" w:rsidP="006D79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F4067">
        <w:rPr>
          <w:sz w:val="28"/>
          <w:szCs w:val="28"/>
        </w:rPr>
        <w:t>В данной лабораторной работе исследуются процессы дискретизации и восстановления непрерывного сигнала в соответствии с теоремой Котельникова. Согласно теореме Котельникова, любой аналоговый сигнал может быть восстановлен с любой точностью по своим дискретным отсчётам, если частота дискретизации превышает удвоенную максимальную частоту в спектре сигнала. Это условие выражается как</w:t>
      </w:r>
      <w:r w:rsidR="00C35615" w:rsidRPr="00C35615">
        <w:rPr>
          <w:sz w:val="28"/>
          <w:szCs w:val="28"/>
        </w:rPr>
        <w:t xml:space="preserve"> </w:t>
      </w:r>
    </w:p>
    <w:p w14:paraId="514BB6A8" w14:textId="36F75154" w:rsidR="00C35615" w:rsidRPr="00C35615" w:rsidRDefault="00C35615" w:rsidP="00C35615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</w:t>
      </w:r>
      <w:r w:rsidRPr="00C35615">
        <w:rPr>
          <w:sz w:val="28"/>
          <w:szCs w:val="28"/>
        </w:rPr>
        <w:t xml:space="preserve">                                                  (2)</w:t>
      </w:r>
    </w:p>
    <w:p w14:paraId="32E749EF" w14:textId="5B42DC36" w:rsidR="001F4067" w:rsidRPr="00C35615" w:rsidRDefault="001F4067" w:rsidP="006D7937">
      <w:pPr>
        <w:spacing w:line="360" w:lineRule="auto"/>
        <w:jc w:val="both"/>
        <w:rPr>
          <w:sz w:val="28"/>
          <w:szCs w:val="28"/>
        </w:rPr>
      </w:pPr>
      <w:r w:rsidRPr="001F4067">
        <w:rPr>
          <w:sz w:val="28"/>
          <w:szCs w:val="28"/>
        </w:rPr>
        <w:t>Частота Найквиста при этом равна половине частоты дискретизации:</w:t>
      </w:r>
    </w:p>
    <w:p w14:paraId="27A916EC" w14:textId="28154087" w:rsidR="00C35615" w:rsidRPr="001F4067" w:rsidRDefault="00C35615" w:rsidP="006D7937">
      <w:pPr>
        <w:spacing w:line="360" w:lineRule="auto"/>
        <w:jc w:val="right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=0.5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</m:oMath>
      <w:r w:rsidRPr="006D7937">
        <w:rPr>
          <w:i/>
          <w:sz w:val="28"/>
          <w:szCs w:val="28"/>
        </w:rPr>
        <w:t xml:space="preserve"> </w:t>
      </w:r>
      <w:r w:rsidR="006D7937" w:rsidRPr="006D7937">
        <w:rPr>
          <w:i/>
          <w:sz w:val="28"/>
          <w:szCs w:val="28"/>
        </w:rPr>
        <w:t xml:space="preserve">                                                    </w:t>
      </w:r>
      <w:r w:rsidR="006D7937" w:rsidRPr="006D7937">
        <w:rPr>
          <w:iCs/>
          <w:sz w:val="28"/>
          <w:szCs w:val="28"/>
        </w:rPr>
        <w:t>(3)</w:t>
      </w:r>
    </w:p>
    <w:p w14:paraId="5CE62774" w14:textId="77777777" w:rsidR="006D7937" w:rsidRDefault="001F4067" w:rsidP="006D79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F4067">
        <w:rPr>
          <w:sz w:val="28"/>
          <w:szCs w:val="28"/>
        </w:rPr>
        <w:t>Точный закон восстановления сигнала по отсчётам имеет вид:</w:t>
      </w:r>
    </w:p>
    <w:p w14:paraId="65CE9B19" w14:textId="3CBDE06F" w:rsidR="006D7937" w:rsidRDefault="006D7937" w:rsidP="008F6E6F">
      <w:pPr>
        <w:spacing w:line="360" w:lineRule="auto"/>
        <w:ind w:firstLine="709"/>
        <w:jc w:val="right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k=-∞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+∞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*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(π(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-k))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-k)</m:t>
                </m:r>
              </m:den>
            </m:f>
          </m:e>
        </m:nary>
      </m:oMath>
      <w:r w:rsidR="008F6E6F">
        <w:rPr>
          <w:sz w:val="28"/>
          <w:szCs w:val="28"/>
          <w:lang w:val="en-US"/>
        </w:rPr>
        <w:t xml:space="preserve">                               (4)</w:t>
      </w:r>
    </w:p>
    <w:p w14:paraId="2DF18B57" w14:textId="04FD005A" w:rsidR="008F6E6F" w:rsidRPr="00D85969" w:rsidRDefault="001F4067" w:rsidP="006D7937">
      <w:pPr>
        <w:spacing w:line="360" w:lineRule="auto"/>
        <w:jc w:val="both"/>
        <w:rPr>
          <w:sz w:val="28"/>
          <w:szCs w:val="28"/>
        </w:rPr>
      </w:pPr>
      <w:r w:rsidRPr="001F4067">
        <w:rPr>
          <w:sz w:val="28"/>
          <w:szCs w:val="28"/>
        </w:rPr>
        <w:t xml:space="preserve">или в более компактной записи через функцию </w:t>
      </w:r>
      <w:proofErr w:type="spellStart"/>
      <w:r w:rsidRPr="001F4067">
        <w:rPr>
          <w:sz w:val="28"/>
          <w:szCs w:val="28"/>
          <w:lang w:val="en-US"/>
        </w:rPr>
        <w:t>sin</w:t>
      </w:r>
      <w:r w:rsidR="00D85969">
        <w:rPr>
          <w:sz w:val="28"/>
          <w:szCs w:val="28"/>
          <w:lang w:val="en-US"/>
        </w:rPr>
        <w:t>c</w:t>
      </w:r>
      <w:proofErr w:type="spellEnd"/>
      <w:r w:rsidRPr="001F4067">
        <w:rPr>
          <w:sz w:val="28"/>
          <w:szCs w:val="28"/>
        </w:rPr>
        <w:t>:</w:t>
      </w:r>
    </w:p>
    <w:p w14:paraId="4DE371DC" w14:textId="6786F54F" w:rsidR="008F6E6F" w:rsidRDefault="008F6E6F" w:rsidP="008F6E6F">
      <w:pPr>
        <w:spacing w:line="360" w:lineRule="auto"/>
        <w:ind w:firstLine="709"/>
        <w:jc w:val="right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k=-∞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+∞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sinc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-k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</m:e>
        </m:nary>
      </m:oMath>
      <w:r>
        <w:rPr>
          <w:sz w:val="28"/>
          <w:szCs w:val="28"/>
          <w:lang w:val="en-US"/>
        </w:rPr>
        <w:t xml:space="preserve">                              (5)</w:t>
      </w:r>
    </w:p>
    <w:p w14:paraId="621B7385" w14:textId="21AD5F3B" w:rsidR="008F6E6F" w:rsidRPr="00D85969" w:rsidRDefault="00D85969" w:rsidP="006D7937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г</w:t>
      </w:r>
      <w:r w:rsidR="008F6E6F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sinc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πu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πu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при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 xml:space="preserve"> ≠0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при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den>
        </m:f>
      </m:oMath>
      <w:r w:rsidR="008F6E6F" w:rsidRPr="008F6E6F">
        <w:rPr>
          <w:sz w:val="28"/>
          <w:szCs w:val="28"/>
        </w:rPr>
        <w:t xml:space="preserve"> </w:t>
      </w:r>
    </w:p>
    <w:p w14:paraId="6CD717BC" w14:textId="4F6151B3" w:rsidR="00D85969" w:rsidRDefault="001F4067" w:rsidP="001F4067">
      <w:pPr>
        <w:spacing w:line="360" w:lineRule="auto"/>
        <w:ind w:firstLine="709"/>
        <w:jc w:val="both"/>
        <w:rPr>
          <w:sz w:val="28"/>
          <w:szCs w:val="28"/>
        </w:rPr>
      </w:pPr>
      <w:r w:rsidRPr="001F4067">
        <w:rPr>
          <w:sz w:val="28"/>
          <w:szCs w:val="28"/>
        </w:rPr>
        <w:t>Так как на практике число</w:t>
      </w:r>
      <w:r w:rsidR="00C35615" w:rsidRPr="00C35615">
        <w:rPr>
          <w:sz w:val="28"/>
          <w:szCs w:val="28"/>
        </w:rPr>
        <w:t xml:space="preserve"> </w:t>
      </w:r>
      <w:r w:rsidRPr="001F4067">
        <w:rPr>
          <w:sz w:val="28"/>
          <w:szCs w:val="28"/>
        </w:rPr>
        <w:t>отсчётов конечно, используется приближённая формула во</w:t>
      </w:r>
      <w:r w:rsidR="00D85969">
        <w:rPr>
          <w:sz w:val="28"/>
          <w:szCs w:val="28"/>
          <w:lang w:val="en-US"/>
        </w:rPr>
        <w:t>c</w:t>
      </w:r>
      <w:r w:rsidRPr="001F4067">
        <w:rPr>
          <w:sz w:val="28"/>
          <w:szCs w:val="28"/>
        </w:rPr>
        <w:t>становления:</w:t>
      </w:r>
    </w:p>
    <w:p w14:paraId="7C7C6DA5" w14:textId="07A5430E" w:rsidR="00D85969" w:rsidRDefault="00D85969" w:rsidP="00D85969">
      <w:pPr>
        <w:spacing w:line="360" w:lineRule="auto"/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sinc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nary>
      </m:oMath>
      <w:proofErr w:type="gramStart"/>
      <w:r w:rsidRPr="00D85969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(6)</w:t>
      </w:r>
    </w:p>
    <w:p w14:paraId="070A193A" w14:textId="7A974682" w:rsidR="00D85969" w:rsidRPr="00D85969" w:rsidRDefault="00D85969" w:rsidP="00D859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дискретных шагов по времени.</w:t>
      </w:r>
    </w:p>
    <w:p w14:paraId="61F27C6E" w14:textId="12B67392" w:rsidR="001F4067" w:rsidRPr="001F4067" w:rsidRDefault="001F4067" w:rsidP="001F4067">
      <w:pPr>
        <w:spacing w:line="360" w:lineRule="auto"/>
        <w:ind w:firstLine="709"/>
        <w:jc w:val="both"/>
        <w:rPr>
          <w:sz w:val="28"/>
          <w:szCs w:val="28"/>
        </w:rPr>
      </w:pPr>
      <w:r w:rsidRPr="001F4067">
        <w:rPr>
          <w:sz w:val="28"/>
          <w:szCs w:val="28"/>
        </w:rPr>
        <w:t>Эта формула была применена в программе для восстановления сигнала.</w:t>
      </w:r>
    </w:p>
    <w:p w14:paraId="7778F9C3" w14:textId="6378891B" w:rsidR="00D85969" w:rsidRDefault="001F4067" w:rsidP="00D859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F4067">
        <w:rPr>
          <w:sz w:val="28"/>
          <w:szCs w:val="28"/>
        </w:rPr>
        <w:t>В качестве исследуемого сигнала выбран сигнал индивидуального варианта, представляющий собой полуокружность с диаметром, равным интервалу наблюдения</w:t>
      </w:r>
      <w:r w:rsidR="00D85969">
        <w:rPr>
          <w:sz w:val="28"/>
          <w:szCs w:val="28"/>
        </w:rPr>
        <w:t xml:space="preserve"> по формуле (1).</w:t>
      </w:r>
    </w:p>
    <w:p w14:paraId="71E52695" w14:textId="77777777" w:rsidR="00173E0E" w:rsidRPr="00173E0E" w:rsidRDefault="00173E0E" w:rsidP="00173E0E">
      <w:pPr>
        <w:spacing w:line="360" w:lineRule="auto"/>
        <w:ind w:firstLine="709"/>
        <w:jc w:val="both"/>
        <w:rPr>
          <w:sz w:val="28"/>
          <w:szCs w:val="28"/>
        </w:rPr>
      </w:pPr>
      <w:r w:rsidRPr="00173E0E">
        <w:rPr>
          <w:sz w:val="28"/>
          <w:szCs w:val="28"/>
        </w:rPr>
        <w:t>Для количественной оценки качества восстановления применялись стандартные метрики ошибок. Среднеквадратичная ошибка (</w:t>
      </w:r>
      <w:proofErr w:type="spellStart"/>
      <w:r w:rsidRPr="00173E0E">
        <w:rPr>
          <w:sz w:val="28"/>
          <w:szCs w:val="28"/>
        </w:rPr>
        <w:t>Mean</w:t>
      </w:r>
      <w:proofErr w:type="spellEnd"/>
      <w:r w:rsidRPr="00173E0E">
        <w:rPr>
          <w:sz w:val="28"/>
          <w:szCs w:val="28"/>
        </w:rPr>
        <w:t xml:space="preserve"> </w:t>
      </w:r>
      <w:proofErr w:type="spellStart"/>
      <w:r w:rsidRPr="00173E0E">
        <w:rPr>
          <w:sz w:val="28"/>
          <w:szCs w:val="28"/>
        </w:rPr>
        <w:t>Squared</w:t>
      </w:r>
      <w:proofErr w:type="spellEnd"/>
      <w:r w:rsidRPr="00173E0E">
        <w:rPr>
          <w:sz w:val="28"/>
          <w:szCs w:val="28"/>
        </w:rPr>
        <w:t xml:space="preserve"> </w:t>
      </w:r>
      <w:proofErr w:type="spellStart"/>
      <w:r w:rsidRPr="00173E0E">
        <w:rPr>
          <w:sz w:val="28"/>
          <w:szCs w:val="28"/>
        </w:rPr>
        <w:lastRenderedPageBreak/>
        <w:t>Error</w:t>
      </w:r>
      <w:proofErr w:type="spellEnd"/>
      <w:r w:rsidRPr="00173E0E">
        <w:rPr>
          <w:sz w:val="28"/>
          <w:szCs w:val="28"/>
        </w:rPr>
        <w:t>, MSE) позволяет оценить усреднённое квадратичное отклонение восстановленного сигнала от исходного и вычисляется по формуле</w:t>
      </w:r>
    </w:p>
    <w:p w14:paraId="3494C831" w14:textId="16666286" w:rsidR="00173E0E" w:rsidRPr="00173E0E" w:rsidRDefault="00173E0E" w:rsidP="00173E0E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MSE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 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proofErr w:type="gramStart"/>
      <w:r w:rsidRPr="00173E0E">
        <w:rPr>
          <w:sz w:val="28"/>
          <w:szCs w:val="28"/>
        </w:rPr>
        <w:t xml:space="preserve">,   </w:t>
      </w:r>
      <w:proofErr w:type="gramEnd"/>
      <w:r w:rsidRPr="00173E0E">
        <w:rPr>
          <w:sz w:val="28"/>
          <w:szCs w:val="28"/>
        </w:rPr>
        <w:t xml:space="preserve">                           (7)</w:t>
      </w:r>
    </w:p>
    <w:p w14:paraId="28D02F18" w14:textId="48C2A882" w:rsidR="00173E0E" w:rsidRPr="00173E0E" w:rsidRDefault="00173E0E" w:rsidP="00173E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173E0E">
        <w:rPr>
          <w:sz w:val="28"/>
          <w:szCs w:val="28"/>
        </w:rPr>
        <w:t>де</w:t>
      </w:r>
      <w:r w:rsidRPr="00173E0E">
        <w:rPr>
          <w:sz w:val="28"/>
          <w:szCs w:val="28"/>
        </w:rPr>
        <w:t xml:space="preserve"> </w:t>
      </w:r>
      <w:r w:rsidRPr="00173E0E">
        <w:rPr>
          <w:sz w:val="28"/>
          <w:szCs w:val="28"/>
        </w:rPr>
        <w:t>x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</m:oMath>
      <w:r>
        <w:rPr>
          <w:sz w:val="28"/>
          <w:szCs w:val="28"/>
        </w:rPr>
        <w:t>–</w:t>
      </w:r>
      <w:r w:rsidRPr="00173E0E">
        <w:rPr>
          <w:sz w:val="28"/>
          <w:szCs w:val="28"/>
        </w:rPr>
        <w:t xml:space="preserve"> </w:t>
      </w:r>
      <w:r w:rsidRPr="00173E0E">
        <w:rPr>
          <w:sz w:val="28"/>
          <w:szCs w:val="28"/>
        </w:rPr>
        <w:t>значение исходного сигнала в момент времени</w:t>
      </w:r>
      <w:r w:rsidRPr="00173E0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73E0E">
        <w:rPr>
          <w:sz w:val="28"/>
          <w:szCs w:val="28"/>
        </w:rPr>
        <w:t>,</w:t>
      </w:r>
      <w:r w:rsidRPr="00173E0E">
        <w:rPr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</m:oMath>
      <w:proofErr w:type="gramStart"/>
      <w:r>
        <w:rPr>
          <w:sz w:val="28"/>
          <w:szCs w:val="28"/>
        </w:rPr>
        <w:t>–</w:t>
      </w:r>
      <w:r w:rsidRPr="00173E0E">
        <w:rPr>
          <w:sz w:val="28"/>
          <w:szCs w:val="28"/>
        </w:rPr>
        <w:t xml:space="preserve"> </w:t>
      </w:r>
      <w:r w:rsidRPr="00173E0E">
        <w:rPr>
          <w:sz w:val="28"/>
          <w:szCs w:val="28"/>
        </w:rPr>
        <w:t xml:space="preserve"> значение</w:t>
      </w:r>
      <w:proofErr w:type="gramEnd"/>
      <w:r w:rsidRPr="00173E0E">
        <w:rPr>
          <w:sz w:val="28"/>
          <w:szCs w:val="28"/>
        </w:rPr>
        <w:t xml:space="preserve"> восстановленного сигнала, а</w:t>
      </w:r>
      <w:r w:rsidRPr="00173E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173E0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73E0E">
        <w:rPr>
          <w:sz w:val="28"/>
          <w:szCs w:val="28"/>
        </w:rPr>
        <w:t xml:space="preserve"> число точек наблюдения.</w:t>
      </w:r>
    </w:p>
    <w:p w14:paraId="55AB7406" w14:textId="77777777" w:rsidR="00173E0E" w:rsidRDefault="00173E0E" w:rsidP="00173E0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173E0E">
        <w:rPr>
          <w:sz w:val="28"/>
          <w:szCs w:val="28"/>
        </w:rPr>
        <w:t>Средняя абсолютная ошибка (</w:t>
      </w:r>
      <w:proofErr w:type="spellStart"/>
      <w:r w:rsidRPr="00173E0E">
        <w:rPr>
          <w:sz w:val="28"/>
          <w:szCs w:val="28"/>
        </w:rPr>
        <w:t>Mean</w:t>
      </w:r>
      <w:proofErr w:type="spellEnd"/>
      <w:r w:rsidRPr="00173E0E">
        <w:rPr>
          <w:sz w:val="28"/>
          <w:szCs w:val="28"/>
        </w:rPr>
        <w:t xml:space="preserve"> </w:t>
      </w:r>
      <w:proofErr w:type="spellStart"/>
      <w:r w:rsidRPr="00173E0E">
        <w:rPr>
          <w:sz w:val="28"/>
          <w:szCs w:val="28"/>
        </w:rPr>
        <w:t>Absolute</w:t>
      </w:r>
      <w:proofErr w:type="spellEnd"/>
      <w:r w:rsidRPr="00173E0E">
        <w:rPr>
          <w:sz w:val="28"/>
          <w:szCs w:val="28"/>
        </w:rPr>
        <w:t xml:space="preserve"> </w:t>
      </w:r>
      <w:proofErr w:type="spellStart"/>
      <w:r w:rsidRPr="00173E0E">
        <w:rPr>
          <w:sz w:val="28"/>
          <w:szCs w:val="28"/>
        </w:rPr>
        <w:t>Error</w:t>
      </w:r>
      <w:proofErr w:type="spellEnd"/>
      <w:r w:rsidRPr="00173E0E">
        <w:rPr>
          <w:sz w:val="28"/>
          <w:szCs w:val="28"/>
        </w:rPr>
        <w:t>, MAE) используется для оценки среднего по модулю отклонения восстановленного сигнала от исходного и задаётся формулой</w:t>
      </w:r>
    </w:p>
    <w:p w14:paraId="5AEC6269" w14:textId="1A4734F4" w:rsidR="00173E0E" w:rsidRPr="00173E0E" w:rsidRDefault="00173E0E" w:rsidP="0011233A">
      <w:pPr>
        <w:spacing w:line="360" w:lineRule="auto"/>
        <w:jc w:val="right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d>
          </m:e>
        </m:nary>
      </m:oMath>
      <w:r w:rsidR="0011233A">
        <w:rPr>
          <w:sz w:val="28"/>
          <w:szCs w:val="28"/>
          <w:lang w:val="en-US"/>
        </w:rPr>
        <w:t xml:space="preserve">                                  (8)</w:t>
      </w:r>
    </w:p>
    <w:p w14:paraId="4880A042" w14:textId="265358A0" w:rsidR="00697D3F" w:rsidRPr="001F4067" w:rsidRDefault="00173E0E" w:rsidP="00173E0E">
      <w:pPr>
        <w:spacing w:line="360" w:lineRule="auto"/>
        <w:ind w:firstLine="709"/>
        <w:jc w:val="both"/>
        <w:rPr>
          <w:sz w:val="28"/>
          <w:szCs w:val="28"/>
        </w:rPr>
      </w:pPr>
      <w:r w:rsidRPr="00173E0E">
        <w:rPr>
          <w:sz w:val="28"/>
          <w:szCs w:val="28"/>
        </w:rPr>
        <w:t>Использование этих метрик позволяет не только визуально сравнить сигналы на графиках, но и количественно подтвердить полученные результаты.</w:t>
      </w:r>
    </w:p>
    <w:p w14:paraId="4058C65A" w14:textId="77777777" w:rsidR="00D85969" w:rsidRDefault="001F4067" w:rsidP="00D85969">
      <w:pPr>
        <w:spacing w:line="360" w:lineRule="auto"/>
        <w:ind w:firstLine="709"/>
        <w:jc w:val="both"/>
        <w:rPr>
          <w:sz w:val="28"/>
          <w:szCs w:val="28"/>
        </w:rPr>
      </w:pPr>
      <w:r w:rsidRPr="001F4067">
        <w:rPr>
          <w:sz w:val="28"/>
          <w:szCs w:val="28"/>
        </w:rPr>
        <w:t>В работе был выбран общий временной интервал наблюдения</w:t>
      </w:r>
      <w:r w:rsidR="00D85969">
        <w:rPr>
          <w:sz w:val="28"/>
          <w:szCs w:val="28"/>
        </w:rPr>
        <w:t xml:space="preserve"> </w:t>
      </w:r>
      <w:r w:rsidRPr="001F4067">
        <w:rPr>
          <w:sz w:val="28"/>
          <w:szCs w:val="28"/>
        </w:rPr>
        <w:t>T, заданы различные частоты дискретизации</w:t>
      </w:r>
      <w:r w:rsidR="00D85969">
        <w:rPr>
          <w:sz w:val="28"/>
          <w:szCs w:val="28"/>
        </w:rPr>
        <w:t xml:space="preserve">. </w:t>
      </w:r>
      <w:r w:rsidRPr="001F4067">
        <w:rPr>
          <w:sz w:val="28"/>
          <w:szCs w:val="28"/>
        </w:rPr>
        <w:t>Для каждого случая вычислены отсчёты сигнала</w:t>
      </w:r>
      <w:r w:rsidR="00D85969">
        <w:rPr>
          <w:sz w:val="28"/>
          <w:szCs w:val="28"/>
        </w:rPr>
        <w:t xml:space="preserve">. </w:t>
      </w:r>
      <w:r w:rsidRPr="001F4067">
        <w:rPr>
          <w:sz w:val="28"/>
          <w:szCs w:val="28"/>
        </w:rPr>
        <w:t>Во</w:t>
      </w:r>
      <w:r w:rsidR="00D85969">
        <w:rPr>
          <w:sz w:val="28"/>
          <w:szCs w:val="28"/>
        </w:rPr>
        <w:t>сс</w:t>
      </w:r>
      <w:r w:rsidRPr="001F4067">
        <w:rPr>
          <w:sz w:val="28"/>
          <w:szCs w:val="28"/>
        </w:rPr>
        <w:t>тановление проводилось с использованием приближённой формулы</w:t>
      </w:r>
      <w:r w:rsidR="00D85969">
        <w:rPr>
          <w:sz w:val="28"/>
          <w:szCs w:val="28"/>
        </w:rPr>
        <w:t xml:space="preserve"> (6)</w:t>
      </w:r>
      <w:r w:rsidRPr="001F4067">
        <w:rPr>
          <w:sz w:val="28"/>
          <w:szCs w:val="28"/>
        </w:rPr>
        <w:t>. Для анализа качества восстановления были построены графики исходного сигнала, дискретных отсчётов и восстановленного сигнала.</w:t>
      </w:r>
    </w:p>
    <w:p w14:paraId="7FB4A185" w14:textId="0DFB6D42" w:rsidR="00220801" w:rsidRPr="00D85969" w:rsidRDefault="00A80DE1" w:rsidP="00D85969">
      <w:pPr>
        <w:pStyle w:val="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20801" w:rsidRPr="00D85969">
        <w:rPr>
          <w:sz w:val="32"/>
          <w:szCs w:val="22"/>
        </w:rPr>
        <w:lastRenderedPageBreak/>
        <w:t>Ход выполнения лабораторной работы</w:t>
      </w:r>
    </w:p>
    <w:p w14:paraId="24107E29" w14:textId="27C4A5B7" w:rsidR="00D85969" w:rsidRDefault="00D85969" w:rsidP="00D8596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D85969">
        <w:rPr>
          <w:sz w:val="28"/>
          <w:szCs w:val="28"/>
        </w:rPr>
        <w:t>Сначала был задан сигнал в соответствии с индивидуальным вариантом. В качестве исследуемого сигнала выбрана функция, представляющая собой полуокружность с диаметром, равным интервалу наблюдения</w:t>
      </w:r>
      <w:r>
        <w:rPr>
          <w:sz w:val="28"/>
          <w:szCs w:val="28"/>
        </w:rPr>
        <w:t xml:space="preserve"> по формуле (1).</w:t>
      </w:r>
    </w:p>
    <w:p w14:paraId="726D747D" w14:textId="6270FFC1" w:rsidR="00D85969" w:rsidRPr="00D85969" w:rsidRDefault="00D85969" w:rsidP="00D8596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D85969">
        <w:rPr>
          <w:sz w:val="28"/>
          <w:szCs w:val="28"/>
        </w:rPr>
        <w:t>Данный сигнал рассматривался как исходный «непрерывный» и использовался для последующего анализа процессов дискретизации и восстановления.</w:t>
      </w:r>
    </w:p>
    <w:p w14:paraId="6C1AC72F" w14:textId="78423F53" w:rsidR="00D85969" w:rsidRPr="00D85969" w:rsidRDefault="00D85969" w:rsidP="00D8596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D85969">
        <w:rPr>
          <w:sz w:val="28"/>
          <w:szCs w:val="28"/>
        </w:rPr>
        <w:t>На следующем этапе были выбраны различные частоты дискретизации. Для каждой частоты вычислялся интервал</w:t>
      </w:r>
      <w:r>
        <w:rPr>
          <w:sz w:val="28"/>
          <w:szCs w:val="28"/>
        </w:rPr>
        <w:t xml:space="preserve"> </w:t>
      </w:r>
      <w:r w:rsidRPr="00D85969">
        <w:rPr>
          <w:sz w:val="28"/>
          <w:szCs w:val="28"/>
        </w:rPr>
        <w:t>после чего формировалось соответствующее количество отсчётов на фиксированном временном интервале наблюдения. Это позволило исследовать влияние изменения частоты дискретизации на качество восстановления сигнала.</w:t>
      </w:r>
    </w:p>
    <w:p w14:paraId="5A5845F1" w14:textId="728AF8EF" w:rsidR="00D85969" w:rsidRPr="00D85969" w:rsidRDefault="00D85969" w:rsidP="00D8596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D85969">
        <w:rPr>
          <w:sz w:val="28"/>
          <w:szCs w:val="28"/>
        </w:rPr>
        <w:t xml:space="preserve">Далее для каждого набора отсчётов проводилось восстановление исходного сигнала по </w:t>
      </w:r>
      <w:r>
        <w:rPr>
          <w:sz w:val="28"/>
          <w:szCs w:val="28"/>
        </w:rPr>
        <w:t>формуле</w:t>
      </w:r>
      <w:r w:rsidR="00697D3F" w:rsidRPr="00697D3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A46C60">
        <w:rPr>
          <w:sz w:val="28"/>
          <w:szCs w:val="28"/>
        </w:rPr>
        <w:t>6</w:t>
      </w:r>
      <w:proofErr w:type="gramStart"/>
      <w:r>
        <w:rPr>
          <w:sz w:val="28"/>
          <w:szCs w:val="28"/>
        </w:rPr>
        <w:t>).</w:t>
      </w:r>
      <w:r w:rsidRPr="00D85969">
        <w:rPr>
          <w:sz w:val="28"/>
          <w:szCs w:val="28"/>
        </w:rPr>
        <w:t>Таким</w:t>
      </w:r>
      <w:proofErr w:type="gramEnd"/>
      <w:r w:rsidRPr="00D85969">
        <w:rPr>
          <w:sz w:val="28"/>
          <w:szCs w:val="28"/>
        </w:rPr>
        <w:t xml:space="preserve"> образом, на каждом этапе строились три кривые: исходный сигнал, дискретные отсчёты и восстановленный сигнал.</w:t>
      </w:r>
    </w:p>
    <w:p w14:paraId="7CA493BD" w14:textId="4B049C73" w:rsidR="00A46C60" w:rsidRPr="00A46C60" w:rsidRDefault="00A46C60" w:rsidP="00A46C60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46C60">
        <w:rPr>
          <w:sz w:val="28"/>
          <w:szCs w:val="28"/>
        </w:rPr>
        <w:t>Результаты моделирования показали, что при высокой частоте дискретизации восстановленный сигнал практически полностью совпадает с исходной полуокружностью. Среднеквадратичная ошибка составила</w:t>
      </w:r>
      <w:r w:rsidR="0011233A" w:rsidRPr="0011233A">
        <w:rPr>
          <w:sz w:val="28"/>
          <w:szCs w:val="28"/>
        </w:rPr>
        <w:t xml:space="preserve"> </w:t>
      </w:r>
      <w:r w:rsidRPr="00A46C60">
        <w:rPr>
          <w:sz w:val="28"/>
          <w:szCs w:val="28"/>
        </w:rPr>
        <w:t>1.35</w:t>
      </w:r>
      <w:r w:rsidR="00697D3F" w:rsidRPr="00697D3F">
        <w:rPr>
          <w:sz w:val="28"/>
          <w:szCs w:val="28"/>
        </w:rPr>
        <w:t>*</w:t>
      </w:r>
      <w:r w:rsidRPr="00A46C60">
        <w:rPr>
          <w:sz w:val="28"/>
          <w:szCs w:val="28"/>
        </w:rPr>
        <w:t>10</w:t>
      </w:r>
      <w:r w:rsidR="00697D3F">
        <w:rPr>
          <w:sz w:val="28"/>
          <w:szCs w:val="28"/>
          <w:vertAlign w:val="superscript"/>
        </w:rPr>
        <w:t>-3</w:t>
      </w:r>
      <w:r w:rsidRPr="00A46C60">
        <w:rPr>
          <w:sz w:val="28"/>
          <w:szCs w:val="28"/>
        </w:rPr>
        <w:t>, а средняя абсолютная ошибка —всего</w:t>
      </w:r>
      <w:r w:rsidR="00697D3F" w:rsidRPr="00697D3F">
        <w:rPr>
          <w:sz w:val="28"/>
          <w:szCs w:val="28"/>
        </w:rPr>
        <w:t xml:space="preserve"> </w:t>
      </w:r>
      <w:r w:rsidRPr="00A46C60">
        <w:rPr>
          <w:sz w:val="28"/>
          <w:szCs w:val="28"/>
        </w:rPr>
        <w:t>2.23</w:t>
      </w:r>
      <w:r w:rsidR="00697D3F" w:rsidRPr="00697D3F">
        <w:rPr>
          <w:rFonts w:ascii="Cambria Math" w:hAnsi="Cambria Math" w:cs="Cambria Math"/>
          <w:sz w:val="28"/>
          <w:szCs w:val="28"/>
        </w:rPr>
        <w:t>*</w:t>
      </w:r>
      <w:r w:rsidRPr="00A46C60">
        <w:rPr>
          <w:sz w:val="28"/>
          <w:szCs w:val="28"/>
        </w:rPr>
        <w:t>10</w:t>
      </w:r>
      <w:r w:rsidR="00697D3F" w:rsidRPr="00697D3F">
        <w:rPr>
          <w:sz w:val="28"/>
          <w:szCs w:val="28"/>
          <w:vertAlign w:val="superscript"/>
        </w:rPr>
        <w:t>-2</w:t>
      </w:r>
      <w:r w:rsidRPr="00A46C60">
        <w:rPr>
          <w:sz w:val="28"/>
          <w:szCs w:val="28"/>
        </w:rPr>
        <w:t>, что свидетельствует о высокой точности восстановления.</w:t>
      </w:r>
    </w:p>
    <w:p w14:paraId="50C4B691" w14:textId="1F310E1B" w:rsidR="00A46C60" w:rsidRPr="00A46C60" w:rsidRDefault="00A46C60" w:rsidP="00A46C60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46C60">
        <w:rPr>
          <w:sz w:val="28"/>
          <w:szCs w:val="28"/>
        </w:rPr>
        <w:t>При уменьшении частоты дискретизации до</w:t>
      </w:r>
      <w:r w:rsidR="00697D3F" w:rsidRPr="00697D3F">
        <w:rPr>
          <w:sz w:val="28"/>
          <w:szCs w:val="28"/>
        </w:rPr>
        <w:t xml:space="preserve"> </w:t>
      </w:r>
      <w:r w:rsidRPr="00A46C60">
        <w:rPr>
          <w:sz w:val="28"/>
          <w:szCs w:val="28"/>
        </w:rPr>
        <w:t>2</w:t>
      </w:r>
      <w:r w:rsidR="00697D3F" w:rsidRPr="00697D3F">
        <w:rPr>
          <w:sz w:val="28"/>
          <w:szCs w:val="28"/>
        </w:rPr>
        <w:t xml:space="preserve"> </w:t>
      </w:r>
      <w:r w:rsidRPr="00A46C60">
        <w:rPr>
          <w:sz w:val="28"/>
          <w:szCs w:val="28"/>
        </w:rPr>
        <w:t>Гц точность заметно снижается. Среднеквадратичная ошибка возрастает почти в 35 раз и достигает</w:t>
      </w:r>
      <w:r w:rsidR="00697D3F" w:rsidRPr="00697D3F">
        <w:rPr>
          <w:sz w:val="28"/>
          <w:szCs w:val="28"/>
        </w:rPr>
        <w:t xml:space="preserve"> </w:t>
      </w:r>
      <w:r w:rsidRPr="00A46C60">
        <w:rPr>
          <w:sz w:val="28"/>
          <w:szCs w:val="28"/>
        </w:rPr>
        <w:t>4.75</w:t>
      </w:r>
      <w:r w:rsidR="00697D3F" w:rsidRPr="00697D3F">
        <w:rPr>
          <w:rFonts w:ascii="Cambria Math" w:hAnsi="Cambria Math" w:cs="Cambria Math"/>
          <w:sz w:val="28"/>
          <w:szCs w:val="28"/>
        </w:rPr>
        <w:t>*</w:t>
      </w:r>
      <w:r w:rsidRPr="00A46C60">
        <w:rPr>
          <w:sz w:val="28"/>
          <w:szCs w:val="28"/>
        </w:rPr>
        <w:t>10</w:t>
      </w:r>
      <w:r w:rsidR="00697D3F" w:rsidRPr="00697D3F">
        <w:rPr>
          <w:sz w:val="28"/>
          <w:szCs w:val="28"/>
          <w:vertAlign w:val="superscript"/>
        </w:rPr>
        <w:t>-2</w:t>
      </w:r>
      <w:r w:rsidRPr="00A46C60">
        <w:rPr>
          <w:sz w:val="28"/>
          <w:szCs w:val="28"/>
        </w:rPr>
        <w:t>, а средняя абсолютная ошибка равна</w:t>
      </w:r>
      <w:r w:rsidR="0011233A" w:rsidRPr="0011233A">
        <w:rPr>
          <w:sz w:val="28"/>
          <w:szCs w:val="28"/>
        </w:rPr>
        <w:t xml:space="preserve"> </w:t>
      </w:r>
      <w:r w:rsidRPr="00A46C60">
        <w:rPr>
          <w:sz w:val="28"/>
          <w:szCs w:val="28"/>
        </w:rPr>
        <w:t>1.92</w:t>
      </w:r>
      <w:r w:rsidR="00697D3F" w:rsidRPr="00697D3F">
        <w:rPr>
          <w:rFonts w:ascii="Cambria Math" w:hAnsi="Cambria Math" w:cs="Cambria Math"/>
          <w:sz w:val="28"/>
          <w:szCs w:val="28"/>
        </w:rPr>
        <w:t>*</w:t>
      </w:r>
      <w:r w:rsidRPr="00A46C60">
        <w:rPr>
          <w:sz w:val="28"/>
          <w:szCs w:val="28"/>
        </w:rPr>
        <w:t>10</w:t>
      </w:r>
      <w:r w:rsidR="00697D3F" w:rsidRPr="00697D3F">
        <w:rPr>
          <w:sz w:val="28"/>
          <w:szCs w:val="28"/>
          <w:vertAlign w:val="superscript"/>
        </w:rPr>
        <w:t>-1</w:t>
      </w:r>
      <w:r w:rsidRPr="00A46C60">
        <w:rPr>
          <w:sz w:val="28"/>
          <w:szCs w:val="28"/>
        </w:rPr>
        <w:t>. При таком количестве отсчётов сигнал всё ещё удаётся восстановить в общих чертах, однако искажения становятся очевидными.</w:t>
      </w:r>
    </w:p>
    <w:p w14:paraId="259CAAB9" w14:textId="37E5B27D" w:rsidR="00A46C60" w:rsidRPr="00A46C60" w:rsidRDefault="00A46C60" w:rsidP="00A46C60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46C60">
        <w:rPr>
          <w:sz w:val="28"/>
          <w:szCs w:val="28"/>
        </w:rPr>
        <w:t>При дальнейшем уменьшении частоты дискретизации до</w:t>
      </w:r>
      <w:r w:rsidR="00697D3F" w:rsidRPr="00A46C60">
        <w:rPr>
          <w:sz w:val="28"/>
          <w:szCs w:val="28"/>
        </w:rPr>
        <w:t xml:space="preserve"> </w:t>
      </w:r>
      <w:r w:rsidRPr="00A46C60">
        <w:rPr>
          <w:sz w:val="28"/>
          <w:szCs w:val="28"/>
        </w:rPr>
        <w:t>0.5</w:t>
      </w:r>
      <w:r w:rsidR="00697D3F" w:rsidRPr="00697D3F">
        <w:rPr>
          <w:sz w:val="28"/>
          <w:szCs w:val="28"/>
        </w:rPr>
        <w:t xml:space="preserve"> </w:t>
      </w:r>
      <w:r w:rsidRPr="00A46C60">
        <w:rPr>
          <w:sz w:val="28"/>
          <w:szCs w:val="28"/>
        </w:rPr>
        <w:t>Гц с</w:t>
      </w:r>
      <w:proofErr w:type="spellStart"/>
      <w:r w:rsidRPr="00A46C60">
        <w:rPr>
          <w:sz w:val="28"/>
          <w:szCs w:val="28"/>
        </w:rPr>
        <w:t>ит</w:t>
      </w:r>
      <w:proofErr w:type="spellEnd"/>
      <w:r w:rsidRPr="00A46C60">
        <w:rPr>
          <w:sz w:val="28"/>
          <w:szCs w:val="28"/>
        </w:rPr>
        <w:t xml:space="preserve">уация оказывается парадоксальной: несмотря на наличие всего одного </w:t>
      </w:r>
      <w:r w:rsidRPr="00A46C60">
        <w:rPr>
          <w:sz w:val="28"/>
          <w:szCs w:val="28"/>
        </w:rPr>
        <w:lastRenderedPageBreak/>
        <w:t>отсчёта, ошибки восстановления оказываются меньше, чем во втором случае</w:t>
      </w:r>
      <w:r w:rsidR="00697D3F" w:rsidRPr="00697D3F">
        <w:rPr>
          <w:sz w:val="28"/>
          <w:szCs w:val="28"/>
        </w:rPr>
        <w:t xml:space="preserve">. </w:t>
      </w:r>
      <w:r w:rsidRPr="00A46C60">
        <w:rPr>
          <w:sz w:val="28"/>
          <w:szCs w:val="28"/>
        </w:rPr>
        <w:t>Это связано со спецификой рассматриваемого сигнала. Полуокружность имеет низкочастотный спектр и относительно простую форму, поэтому даже при крайне малом числе отсчётов восстановление остаётся качественным в среднем, хотя и не позволяет воспроизвести все детали исходной кривой.</w:t>
      </w:r>
    </w:p>
    <w:p w14:paraId="0B50F472" w14:textId="01FD313E" w:rsidR="00A51577" w:rsidRPr="00697D3F" w:rsidRDefault="00A46C60" w:rsidP="00697D3F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6C60">
        <w:rPr>
          <w:sz w:val="28"/>
          <w:szCs w:val="28"/>
        </w:rPr>
        <w:t>Таким образом, проведённый анализ подтверждает, что качество восстановления зависит не только от частоты дискретизации, но и от спектральных свойств исходного сигнала. Для выбранного варианта — полуокружности — даже при низком числе отсчётов форма сигнала сохраняется, что объясняется низкочастотным характером спектра исследуемой функции.</w:t>
      </w:r>
    </w:p>
    <w:p w14:paraId="3BA3F7D0" w14:textId="1C66C187" w:rsidR="00220801" w:rsidRPr="00EC76A6" w:rsidRDefault="00220801" w:rsidP="00A80DE1">
      <w:pPr>
        <w:rPr>
          <w:sz w:val="28"/>
          <w:szCs w:val="28"/>
        </w:rPr>
      </w:pPr>
      <w:r w:rsidRPr="00EC76A6">
        <w:rPr>
          <w:sz w:val="28"/>
          <w:szCs w:val="28"/>
        </w:rPr>
        <w:br w:type="page"/>
      </w:r>
    </w:p>
    <w:p w14:paraId="5F82068D" w14:textId="4E0F9AFF" w:rsidR="00F2282E" w:rsidRPr="00D27655" w:rsidRDefault="00A80DE1" w:rsidP="00220801">
      <w:pPr>
        <w:pStyle w:val="2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bookmarkStart w:id="3" w:name="_Toc146126278"/>
      <w:r w:rsidRPr="00D27655">
        <w:rPr>
          <w:sz w:val="32"/>
          <w:szCs w:val="32"/>
        </w:rPr>
        <w:lastRenderedPageBreak/>
        <w:t>Графики</w:t>
      </w:r>
      <w:bookmarkEnd w:id="3"/>
      <w:r w:rsidR="0011233A">
        <w:rPr>
          <w:sz w:val="32"/>
          <w:szCs w:val="32"/>
          <w:lang w:val="en-US"/>
        </w:rPr>
        <w:t xml:space="preserve"> </w:t>
      </w:r>
      <w:r w:rsidR="0011233A">
        <w:rPr>
          <w:sz w:val="32"/>
          <w:szCs w:val="32"/>
        </w:rPr>
        <w:t>сигналов</w:t>
      </w:r>
    </w:p>
    <w:p w14:paraId="1E043628" w14:textId="214B4D4F" w:rsidR="00EC76A6" w:rsidRPr="00623764" w:rsidRDefault="00554404" w:rsidP="00D06A67">
      <w:pPr>
        <w:spacing w:line="360" w:lineRule="auto"/>
        <w:ind w:firstLine="709"/>
        <w:jc w:val="both"/>
        <w:rPr>
          <w:rStyle w:val="af"/>
          <w:i w:val="0"/>
          <w:iCs w:val="0"/>
          <w:sz w:val="28"/>
          <w:szCs w:val="28"/>
        </w:rPr>
      </w:pPr>
      <w:r w:rsidRPr="00623764">
        <w:rPr>
          <w:rStyle w:val="af"/>
          <w:i w:val="0"/>
          <w:iCs w:val="0"/>
          <w:sz w:val="28"/>
          <w:szCs w:val="28"/>
        </w:rPr>
        <w:t xml:space="preserve">На рисунках </w:t>
      </w:r>
      <w:r w:rsidR="0011233A">
        <w:rPr>
          <w:rStyle w:val="af"/>
          <w:i w:val="0"/>
          <w:iCs w:val="0"/>
          <w:sz w:val="28"/>
          <w:szCs w:val="28"/>
        </w:rPr>
        <w:t>1</w:t>
      </w:r>
      <w:r w:rsidR="00623764">
        <w:rPr>
          <w:rStyle w:val="af"/>
          <w:i w:val="0"/>
          <w:iCs w:val="0"/>
          <w:sz w:val="28"/>
          <w:szCs w:val="28"/>
        </w:rPr>
        <w:t>-</w:t>
      </w:r>
      <w:r w:rsidR="0011233A">
        <w:rPr>
          <w:rStyle w:val="af"/>
          <w:i w:val="0"/>
          <w:iCs w:val="0"/>
          <w:sz w:val="28"/>
          <w:szCs w:val="28"/>
        </w:rPr>
        <w:t>3</w:t>
      </w:r>
      <w:r w:rsidRPr="00623764">
        <w:rPr>
          <w:rStyle w:val="af"/>
          <w:i w:val="0"/>
          <w:iCs w:val="0"/>
          <w:sz w:val="28"/>
          <w:szCs w:val="28"/>
        </w:rPr>
        <w:t xml:space="preserve"> представлены </w:t>
      </w:r>
      <w:r w:rsidR="00623764">
        <w:rPr>
          <w:rStyle w:val="af"/>
          <w:i w:val="0"/>
          <w:iCs w:val="0"/>
          <w:sz w:val="28"/>
          <w:szCs w:val="28"/>
        </w:rPr>
        <w:t xml:space="preserve">графики </w:t>
      </w:r>
      <w:r w:rsidR="0011233A">
        <w:rPr>
          <w:rStyle w:val="af"/>
          <w:i w:val="0"/>
          <w:iCs w:val="0"/>
          <w:sz w:val="28"/>
          <w:szCs w:val="28"/>
        </w:rPr>
        <w:t>сигналов и ошибок.</w:t>
      </w:r>
    </w:p>
    <w:p w14:paraId="405C611C" w14:textId="70B20188" w:rsidR="001A193A" w:rsidRPr="00623764" w:rsidRDefault="0011233A" w:rsidP="00554404">
      <w:pPr>
        <w:spacing w:line="360" w:lineRule="auto"/>
        <w:jc w:val="center"/>
        <w:rPr>
          <w:rStyle w:val="af"/>
          <w:i w:val="0"/>
          <w:iCs w:val="0"/>
          <w:sz w:val="28"/>
          <w:szCs w:val="28"/>
          <w:lang w:val="en-US"/>
        </w:rPr>
      </w:pPr>
      <w:r w:rsidRPr="0011233A">
        <w:rPr>
          <w:rStyle w:val="af"/>
          <w:i w:val="0"/>
          <w:iCs w:val="0"/>
          <w:sz w:val="28"/>
          <w:szCs w:val="28"/>
          <w:lang w:val="en-US"/>
        </w:rPr>
        <w:drawing>
          <wp:inline distT="0" distB="0" distL="0" distR="0" wp14:anchorId="77F1C4AD" wp14:editId="05D3770E">
            <wp:extent cx="5760720" cy="1925320"/>
            <wp:effectExtent l="0" t="0" r="5080" b="5080"/>
            <wp:docPr id="8516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52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DF84" w14:textId="77777777" w:rsidR="0011233A" w:rsidRDefault="00554404" w:rsidP="00554404">
      <w:pPr>
        <w:spacing w:line="360" w:lineRule="auto"/>
        <w:jc w:val="center"/>
        <w:rPr>
          <w:rStyle w:val="af"/>
          <w:i w:val="0"/>
          <w:iCs w:val="0"/>
          <w:sz w:val="28"/>
          <w:szCs w:val="28"/>
        </w:rPr>
      </w:pPr>
      <w:r w:rsidRPr="00623764">
        <w:rPr>
          <w:rStyle w:val="af"/>
          <w:i w:val="0"/>
          <w:iCs w:val="0"/>
          <w:sz w:val="28"/>
          <w:szCs w:val="28"/>
        </w:rPr>
        <w:t xml:space="preserve">Рисунок </w:t>
      </w:r>
      <w:r w:rsidR="0011233A">
        <w:rPr>
          <w:rStyle w:val="af"/>
          <w:i w:val="0"/>
          <w:iCs w:val="0"/>
          <w:sz w:val="28"/>
          <w:szCs w:val="28"/>
        </w:rPr>
        <w:t>1</w:t>
      </w:r>
      <w:r w:rsidRPr="00623764">
        <w:rPr>
          <w:rStyle w:val="af"/>
          <w:i w:val="0"/>
          <w:iCs w:val="0"/>
          <w:sz w:val="28"/>
          <w:szCs w:val="28"/>
        </w:rPr>
        <w:t xml:space="preserve"> –</w:t>
      </w:r>
      <w:r w:rsidR="00623764">
        <w:rPr>
          <w:rStyle w:val="af"/>
          <w:i w:val="0"/>
          <w:iCs w:val="0"/>
          <w:sz w:val="28"/>
          <w:szCs w:val="28"/>
        </w:rPr>
        <w:t xml:space="preserve"> </w:t>
      </w:r>
      <w:r w:rsidR="0011233A">
        <w:rPr>
          <w:rStyle w:val="af"/>
          <w:i w:val="0"/>
          <w:iCs w:val="0"/>
          <w:sz w:val="28"/>
          <w:szCs w:val="28"/>
        </w:rPr>
        <w:t xml:space="preserve">Восстановленный сигнал и ошибка восстановления для </w:t>
      </w:r>
    </w:p>
    <w:p w14:paraId="7DE525B2" w14:textId="4798E53C" w:rsidR="00554404" w:rsidRPr="0011233A" w:rsidRDefault="0011233A" w:rsidP="0011233A">
      <w:pPr>
        <w:spacing w:line="360" w:lineRule="auto"/>
        <w:jc w:val="center"/>
        <w:rPr>
          <w:rStyle w:val="af"/>
          <w:i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Гц</m:t>
          </m:r>
        </m:oMath>
      </m:oMathPara>
    </w:p>
    <w:p w14:paraId="5702D554" w14:textId="45BCBD11" w:rsidR="00554404" w:rsidRPr="00D27655" w:rsidRDefault="0011233A" w:rsidP="00554404">
      <w:pPr>
        <w:spacing w:line="360" w:lineRule="auto"/>
        <w:jc w:val="center"/>
        <w:rPr>
          <w:rStyle w:val="af"/>
          <w:i w:val="0"/>
          <w:iCs w:val="0"/>
          <w:sz w:val="28"/>
          <w:szCs w:val="28"/>
        </w:rPr>
      </w:pPr>
      <w:r w:rsidRPr="0011233A">
        <w:rPr>
          <w:rStyle w:val="af"/>
          <w:i w:val="0"/>
          <w:iCs w:val="0"/>
          <w:sz w:val="28"/>
          <w:szCs w:val="28"/>
        </w:rPr>
        <w:drawing>
          <wp:inline distT="0" distB="0" distL="0" distR="0" wp14:anchorId="74ADFE61" wp14:editId="2590C67B">
            <wp:extent cx="5760720" cy="1910715"/>
            <wp:effectExtent l="0" t="0" r="5080" b="0"/>
            <wp:docPr id="1770268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6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ECC8" w14:textId="3CE8C918" w:rsidR="0011233A" w:rsidRDefault="00554404" w:rsidP="0011233A">
      <w:pPr>
        <w:spacing w:line="360" w:lineRule="auto"/>
        <w:jc w:val="center"/>
        <w:rPr>
          <w:rStyle w:val="af"/>
          <w:i w:val="0"/>
          <w:iCs w:val="0"/>
          <w:sz w:val="28"/>
          <w:szCs w:val="28"/>
        </w:rPr>
      </w:pPr>
      <w:r w:rsidRPr="00623764">
        <w:rPr>
          <w:rStyle w:val="af"/>
          <w:i w:val="0"/>
          <w:iCs w:val="0"/>
          <w:sz w:val="28"/>
          <w:szCs w:val="28"/>
        </w:rPr>
        <w:t xml:space="preserve">Рисунок </w:t>
      </w:r>
      <w:r w:rsidR="0011233A">
        <w:rPr>
          <w:rStyle w:val="af"/>
          <w:i w:val="0"/>
          <w:iCs w:val="0"/>
          <w:sz w:val="28"/>
          <w:szCs w:val="28"/>
        </w:rPr>
        <w:t>2</w:t>
      </w:r>
      <w:r w:rsidRPr="00623764">
        <w:rPr>
          <w:rStyle w:val="af"/>
          <w:i w:val="0"/>
          <w:iCs w:val="0"/>
          <w:sz w:val="28"/>
          <w:szCs w:val="28"/>
        </w:rPr>
        <w:t xml:space="preserve"> – </w:t>
      </w:r>
      <w:r w:rsidR="0011233A">
        <w:rPr>
          <w:rStyle w:val="af"/>
          <w:i w:val="0"/>
          <w:iCs w:val="0"/>
          <w:sz w:val="28"/>
          <w:szCs w:val="28"/>
        </w:rPr>
        <w:t xml:space="preserve">Восстановленный сигнал и ошибка восстановления для </w:t>
      </w:r>
    </w:p>
    <w:p w14:paraId="7F4F9F20" w14:textId="3141AFCE" w:rsidR="0011233A" w:rsidRPr="0011233A" w:rsidRDefault="0011233A" w:rsidP="0011233A">
      <w:pPr>
        <w:spacing w:line="360" w:lineRule="auto"/>
        <w:jc w:val="center"/>
        <w:rPr>
          <w:rStyle w:val="af"/>
          <w:i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Гц</m:t>
          </m:r>
        </m:oMath>
      </m:oMathPara>
    </w:p>
    <w:p w14:paraId="22BEE12B" w14:textId="2C98931A" w:rsidR="00554404" w:rsidRDefault="00554404" w:rsidP="00554404">
      <w:pPr>
        <w:spacing w:line="360" w:lineRule="auto"/>
        <w:jc w:val="center"/>
        <w:rPr>
          <w:rStyle w:val="af"/>
          <w:i w:val="0"/>
          <w:iCs w:val="0"/>
          <w:sz w:val="28"/>
          <w:szCs w:val="28"/>
        </w:rPr>
      </w:pPr>
    </w:p>
    <w:p w14:paraId="3BDACB6E" w14:textId="77777777" w:rsidR="00D27655" w:rsidRDefault="00D27655" w:rsidP="00554404">
      <w:pPr>
        <w:spacing w:line="360" w:lineRule="auto"/>
        <w:jc w:val="center"/>
        <w:rPr>
          <w:rStyle w:val="af"/>
          <w:i w:val="0"/>
          <w:iCs w:val="0"/>
          <w:sz w:val="28"/>
          <w:szCs w:val="28"/>
        </w:rPr>
      </w:pPr>
    </w:p>
    <w:p w14:paraId="4C23296E" w14:textId="0F56A1AF" w:rsidR="00D27655" w:rsidRPr="00D27655" w:rsidRDefault="0011233A" w:rsidP="00D27655">
      <w:pPr>
        <w:spacing w:line="360" w:lineRule="auto"/>
        <w:jc w:val="center"/>
        <w:rPr>
          <w:rStyle w:val="af"/>
          <w:i w:val="0"/>
          <w:iCs w:val="0"/>
          <w:sz w:val="28"/>
          <w:szCs w:val="28"/>
        </w:rPr>
      </w:pPr>
      <w:r w:rsidRPr="0011233A">
        <w:rPr>
          <w:rStyle w:val="af"/>
          <w:i w:val="0"/>
          <w:iCs w:val="0"/>
          <w:sz w:val="28"/>
          <w:szCs w:val="28"/>
        </w:rPr>
        <w:drawing>
          <wp:inline distT="0" distB="0" distL="0" distR="0" wp14:anchorId="09856BB4" wp14:editId="42606EFB">
            <wp:extent cx="5760720" cy="1809750"/>
            <wp:effectExtent l="0" t="0" r="5080" b="6350"/>
            <wp:docPr id="738098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98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6EFD" w14:textId="77777777" w:rsidR="0011233A" w:rsidRDefault="00D27655" w:rsidP="0011233A">
      <w:pPr>
        <w:spacing w:line="360" w:lineRule="auto"/>
        <w:jc w:val="center"/>
        <w:rPr>
          <w:rStyle w:val="af"/>
          <w:i w:val="0"/>
          <w:iCs w:val="0"/>
          <w:sz w:val="28"/>
          <w:szCs w:val="28"/>
        </w:rPr>
      </w:pPr>
      <w:r w:rsidRPr="00623764">
        <w:rPr>
          <w:rStyle w:val="af"/>
          <w:i w:val="0"/>
          <w:iCs w:val="0"/>
          <w:sz w:val="28"/>
          <w:szCs w:val="28"/>
        </w:rPr>
        <w:t xml:space="preserve">Рисунок </w:t>
      </w:r>
      <w:r w:rsidR="0011233A">
        <w:rPr>
          <w:rStyle w:val="af"/>
          <w:i w:val="0"/>
          <w:iCs w:val="0"/>
          <w:sz w:val="28"/>
          <w:szCs w:val="28"/>
        </w:rPr>
        <w:t>3</w:t>
      </w:r>
      <w:r w:rsidRPr="00623764">
        <w:rPr>
          <w:rStyle w:val="af"/>
          <w:i w:val="0"/>
          <w:iCs w:val="0"/>
          <w:sz w:val="28"/>
          <w:szCs w:val="28"/>
        </w:rPr>
        <w:t xml:space="preserve"> – </w:t>
      </w:r>
      <w:r w:rsidR="0011233A">
        <w:rPr>
          <w:rStyle w:val="af"/>
          <w:i w:val="0"/>
          <w:iCs w:val="0"/>
          <w:sz w:val="28"/>
          <w:szCs w:val="28"/>
        </w:rPr>
        <w:t xml:space="preserve">Восстановленный сигнал и ошибка восстановления для </w:t>
      </w:r>
    </w:p>
    <w:p w14:paraId="1884C54D" w14:textId="46452648" w:rsidR="00B230FB" w:rsidRPr="0011233A" w:rsidRDefault="0011233A" w:rsidP="0011233A">
      <w:pPr>
        <w:spacing w:line="360" w:lineRule="auto"/>
        <w:jc w:val="center"/>
        <w:rPr>
          <w:rStyle w:val="af"/>
          <w:i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0.5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Гц</m:t>
        </m:r>
      </m:oMath>
      <w:r w:rsidR="00B230FB">
        <w:rPr>
          <w:rStyle w:val="af"/>
          <w:i w:val="0"/>
          <w:iCs w:val="0"/>
          <w:sz w:val="28"/>
          <w:szCs w:val="28"/>
        </w:rPr>
        <w:br w:type="page"/>
      </w:r>
    </w:p>
    <w:p w14:paraId="312D5834" w14:textId="06047B7B" w:rsidR="00B230FB" w:rsidRDefault="00B230FB" w:rsidP="00220801">
      <w:pPr>
        <w:pStyle w:val="2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Листинг программы</w:t>
      </w:r>
    </w:p>
    <w:p w14:paraId="59C6A3E8" w14:textId="195A732D" w:rsidR="00B230FB" w:rsidRDefault="00B230FB" w:rsidP="00B230FB">
      <w:pPr>
        <w:pStyle w:val="2"/>
        <w:numPr>
          <w:ilvl w:val="0"/>
          <w:numId w:val="0"/>
        </w:numPr>
        <w:spacing w:line="360" w:lineRule="auto"/>
        <w:jc w:val="both"/>
        <w:rPr>
          <w:rStyle w:val="af"/>
          <w:b w:val="0"/>
          <w:bCs w:val="0"/>
          <w:i w:val="0"/>
          <w:iCs w:val="0"/>
          <w:sz w:val="28"/>
          <w:szCs w:val="21"/>
        </w:rPr>
      </w:pPr>
      <w:r>
        <w:rPr>
          <w:rStyle w:val="af"/>
          <w:b w:val="0"/>
          <w:bCs w:val="0"/>
          <w:i w:val="0"/>
          <w:iCs w:val="0"/>
          <w:sz w:val="28"/>
          <w:szCs w:val="21"/>
        </w:rPr>
        <w:t xml:space="preserve">Ниже представлен код программы на языке </w:t>
      </w:r>
      <w:r>
        <w:rPr>
          <w:rStyle w:val="af"/>
          <w:b w:val="0"/>
          <w:bCs w:val="0"/>
          <w:i w:val="0"/>
          <w:iCs w:val="0"/>
          <w:sz w:val="28"/>
          <w:szCs w:val="21"/>
          <w:lang w:val="en-US"/>
        </w:rPr>
        <w:t>Python</w:t>
      </w:r>
      <w:r>
        <w:rPr>
          <w:rStyle w:val="af"/>
          <w:b w:val="0"/>
          <w:bCs w:val="0"/>
          <w:i w:val="0"/>
          <w:iCs w:val="0"/>
          <w:sz w:val="28"/>
          <w:szCs w:val="21"/>
        </w:rPr>
        <w:t>:</w:t>
      </w:r>
    </w:p>
    <w:p w14:paraId="25A2E28C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11233A">
        <w:rPr>
          <w:rFonts w:ascii="Menlo" w:hAnsi="Menlo" w:cs="Menlo"/>
          <w:color w:val="B76FB3"/>
          <w:lang w:val="en-US"/>
        </w:rPr>
        <w:t>import</w:t>
      </w:r>
      <w:r w:rsidRPr="0011233A">
        <w:rPr>
          <w:rFonts w:ascii="Menlo" w:hAnsi="Menlo" w:cs="Menlo"/>
          <w:color w:val="CACACA"/>
          <w:lang w:val="en-US"/>
        </w:rPr>
        <w:t xml:space="preserve"> </w:t>
      </w:r>
      <w:proofErr w:type="spellStart"/>
      <w:r w:rsidRPr="0011233A">
        <w:rPr>
          <w:rFonts w:ascii="Menlo" w:hAnsi="Menlo" w:cs="Menlo"/>
          <w:color w:val="43C0A0"/>
          <w:lang w:val="en-US"/>
        </w:rPr>
        <w:t>numpy</w:t>
      </w:r>
      <w:proofErr w:type="spellEnd"/>
      <w:r w:rsidRPr="0011233A">
        <w:rPr>
          <w:rFonts w:ascii="Menlo" w:hAnsi="Menlo" w:cs="Menlo"/>
          <w:color w:val="CACACA"/>
          <w:lang w:val="en-US"/>
        </w:rPr>
        <w:t xml:space="preserve"> </w:t>
      </w:r>
      <w:r w:rsidRPr="0011233A">
        <w:rPr>
          <w:rFonts w:ascii="Menlo" w:hAnsi="Menlo" w:cs="Menlo"/>
          <w:color w:val="B76FB3"/>
          <w:lang w:val="en-US"/>
        </w:rPr>
        <w:t>as</w:t>
      </w:r>
      <w:r w:rsidRPr="0011233A">
        <w:rPr>
          <w:rFonts w:ascii="Menlo" w:hAnsi="Menlo" w:cs="Menlo"/>
          <w:color w:val="CACACA"/>
          <w:lang w:val="en-US"/>
        </w:rPr>
        <w:t xml:space="preserve"> </w:t>
      </w:r>
      <w:r w:rsidRPr="0011233A">
        <w:rPr>
          <w:rFonts w:ascii="Menlo" w:hAnsi="Menlo" w:cs="Menlo"/>
          <w:color w:val="43C0A0"/>
          <w:lang w:val="en-US"/>
        </w:rPr>
        <w:t>np</w:t>
      </w:r>
    </w:p>
    <w:p w14:paraId="74D9D85E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11233A">
        <w:rPr>
          <w:rFonts w:ascii="Menlo" w:hAnsi="Menlo" w:cs="Menlo"/>
          <w:color w:val="B76FB3"/>
          <w:lang w:val="en-US"/>
        </w:rPr>
        <w:t>import</w:t>
      </w:r>
      <w:r w:rsidRPr="0011233A">
        <w:rPr>
          <w:rFonts w:ascii="Menlo" w:hAnsi="Menlo" w:cs="Menlo"/>
          <w:color w:val="CACACA"/>
          <w:lang w:val="en-US"/>
        </w:rPr>
        <w:t xml:space="preserve"> </w:t>
      </w:r>
      <w:r w:rsidRPr="0011233A">
        <w:rPr>
          <w:rFonts w:ascii="Menlo" w:hAnsi="Menlo" w:cs="Menlo"/>
          <w:color w:val="43C0A0"/>
          <w:lang w:val="en-US"/>
        </w:rPr>
        <w:t>math</w:t>
      </w:r>
      <w:r w:rsidRPr="0011233A">
        <w:rPr>
          <w:rFonts w:ascii="Menlo" w:hAnsi="Menlo" w:cs="Menlo"/>
          <w:color w:val="CACACA"/>
          <w:lang w:val="en-US"/>
        </w:rPr>
        <w:t xml:space="preserve"> </w:t>
      </w:r>
      <w:r w:rsidRPr="0011233A">
        <w:rPr>
          <w:rFonts w:ascii="Menlo" w:hAnsi="Menlo" w:cs="Menlo"/>
          <w:color w:val="B76FB3"/>
          <w:lang w:val="en-US"/>
        </w:rPr>
        <w:t>as</w:t>
      </w:r>
      <w:r w:rsidRPr="0011233A">
        <w:rPr>
          <w:rFonts w:ascii="Menlo" w:hAnsi="Menlo" w:cs="Menlo"/>
          <w:color w:val="CACACA"/>
          <w:lang w:val="en-US"/>
        </w:rPr>
        <w:t xml:space="preserve"> </w:t>
      </w:r>
      <w:r w:rsidRPr="0011233A">
        <w:rPr>
          <w:rFonts w:ascii="Menlo" w:hAnsi="Menlo" w:cs="Menlo"/>
          <w:color w:val="43C0A0"/>
          <w:lang w:val="en-US"/>
        </w:rPr>
        <w:t>m</w:t>
      </w:r>
    </w:p>
    <w:p w14:paraId="644E813D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11233A">
        <w:rPr>
          <w:rFonts w:ascii="Menlo" w:hAnsi="Menlo" w:cs="Menlo"/>
          <w:color w:val="B76FB3"/>
          <w:lang w:val="en-US"/>
        </w:rPr>
        <w:t>import</w:t>
      </w:r>
      <w:r w:rsidRPr="0011233A">
        <w:rPr>
          <w:rFonts w:ascii="Menlo" w:hAnsi="Menlo" w:cs="Menlo"/>
          <w:color w:val="CACACA"/>
          <w:lang w:val="en-US"/>
        </w:rPr>
        <w:t xml:space="preserve"> </w:t>
      </w:r>
      <w:proofErr w:type="spellStart"/>
      <w:proofErr w:type="gramStart"/>
      <w:r w:rsidRPr="0011233A">
        <w:rPr>
          <w:rFonts w:ascii="Menlo" w:hAnsi="Menlo" w:cs="Menlo"/>
          <w:color w:val="43C0A0"/>
          <w:lang w:val="en-US"/>
        </w:rPr>
        <w:t>matplotlib</w:t>
      </w:r>
      <w:r w:rsidRPr="0011233A">
        <w:rPr>
          <w:rFonts w:ascii="Menlo" w:hAnsi="Menlo" w:cs="Menlo"/>
          <w:color w:val="CACACA"/>
          <w:lang w:val="en-US"/>
        </w:rPr>
        <w:t>.</w:t>
      </w:r>
      <w:r w:rsidRPr="0011233A">
        <w:rPr>
          <w:rFonts w:ascii="Menlo" w:hAnsi="Menlo" w:cs="Menlo"/>
          <w:color w:val="43C0A0"/>
          <w:lang w:val="en-US"/>
        </w:rPr>
        <w:t>pyplot</w:t>
      </w:r>
      <w:proofErr w:type="spellEnd"/>
      <w:proofErr w:type="gramEnd"/>
      <w:r w:rsidRPr="0011233A">
        <w:rPr>
          <w:rFonts w:ascii="Menlo" w:hAnsi="Menlo" w:cs="Menlo"/>
          <w:color w:val="CACACA"/>
          <w:lang w:val="en-US"/>
        </w:rPr>
        <w:t xml:space="preserve"> </w:t>
      </w:r>
      <w:r w:rsidRPr="0011233A">
        <w:rPr>
          <w:rFonts w:ascii="Menlo" w:hAnsi="Menlo" w:cs="Menlo"/>
          <w:color w:val="B76FB3"/>
          <w:lang w:val="en-US"/>
        </w:rPr>
        <w:t>as</w:t>
      </w:r>
      <w:r w:rsidRPr="0011233A">
        <w:rPr>
          <w:rFonts w:ascii="Menlo" w:hAnsi="Menlo" w:cs="Menlo"/>
          <w:color w:val="CACACA"/>
          <w:lang w:val="en-US"/>
        </w:rPr>
        <w:t xml:space="preserve"> </w:t>
      </w:r>
      <w:proofErr w:type="spellStart"/>
      <w:r w:rsidRPr="0011233A">
        <w:rPr>
          <w:rFonts w:ascii="Menlo" w:hAnsi="Menlo" w:cs="Menlo"/>
          <w:color w:val="43C0A0"/>
          <w:lang w:val="en-US"/>
        </w:rPr>
        <w:t>plt</w:t>
      </w:r>
      <w:proofErr w:type="spellEnd"/>
    </w:p>
    <w:p w14:paraId="32C0DB00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</w:p>
    <w:p w14:paraId="2B9E60AC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proofErr w:type="spellStart"/>
      <w:r w:rsidRPr="0011233A">
        <w:rPr>
          <w:rFonts w:ascii="Menlo" w:hAnsi="Menlo" w:cs="Menlo"/>
          <w:color w:val="8CD3FE"/>
          <w:lang w:val="en-US"/>
        </w:rPr>
        <w:t>sinc</w:t>
      </w:r>
      <w:proofErr w:type="spellEnd"/>
      <w:r w:rsidRPr="0011233A">
        <w:rPr>
          <w:rFonts w:ascii="Menlo" w:hAnsi="Menlo" w:cs="Menlo"/>
          <w:color w:val="CACACA"/>
          <w:lang w:val="en-US"/>
        </w:rPr>
        <w:t xml:space="preserve"> = </w:t>
      </w:r>
      <w:proofErr w:type="spellStart"/>
      <w:proofErr w:type="gramStart"/>
      <w:r w:rsidRPr="0011233A">
        <w:rPr>
          <w:rFonts w:ascii="Menlo" w:hAnsi="Menlo" w:cs="Menlo"/>
          <w:color w:val="43C0A0"/>
          <w:lang w:val="en-US"/>
        </w:rPr>
        <w:t>np</w:t>
      </w:r>
      <w:r w:rsidRPr="0011233A">
        <w:rPr>
          <w:rFonts w:ascii="Menlo" w:hAnsi="Menlo" w:cs="Menlo"/>
          <w:color w:val="CACACA"/>
          <w:lang w:val="en-US"/>
        </w:rPr>
        <w:t>.</w:t>
      </w:r>
      <w:r w:rsidRPr="0011233A">
        <w:rPr>
          <w:rFonts w:ascii="Menlo" w:hAnsi="Menlo" w:cs="Menlo"/>
          <w:color w:val="D4D69A"/>
          <w:lang w:val="en-US"/>
        </w:rPr>
        <w:t>sinc</w:t>
      </w:r>
      <w:proofErr w:type="spellEnd"/>
      <w:proofErr w:type="gramEnd"/>
    </w:p>
    <w:p w14:paraId="75EF7FDF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</w:p>
    <w:p w14:paraId="0009829B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11233A">
        <w:rPr>
          <w:rFonts w:ascii="Menlo" w:hAnsi="Menlo" w:cs="Menlo"/>
          <w:color w:val="4689CC"/>
          <w:lang w:val="en-US"/>
        </w:rPr>
        <w:t>def</w:t>
      </w:r>
      <w:r w:rsidRPr="0011233A">
        <w:rPr>
          <w:rFonts w:ascii="Menlo" w:hAnsi="Menlo" w:cs="Menlo"/>
          <w:color w:val="CACACA"/>
          <w:lang w:val="en-US"/>
        </w:rPr>
        <w:t xml:space="preserve"> </w:t>
      </w:r>
      <w:proofErr w:type="gramStart"/>
      <w:r w:rsidRPr="0011233A">
        <w:rPr>
          <w:rFonts w:ascii="Menlo" w:hAnsi="Menlo" w:cs="Menlo"/>
          <w:color w:val="D4D69A"/>
          <w:lang w:val="en-US"/>
        </w:rPr>
        <w:t>semicircle</w:t>
      </w:r>
      <w:r w:rsidRPr="0011233A">
        <w:rPr>
          <w:rFonts w:ascii="Menlo" w:hAnsi="Menlo" w:cs="Menlo"/>
          <w:color w:val="CACACA"/>
          <w:lang w:val="en-US"/>
        </w:rPr>
        <w:t>(</w:t>
      </w:r>
      <w:proofErr w:type="gramEnd"/>
      <w:r w:rsidRPr="0011233A">
        <w:rPr>
          <w:rFonts w:ascii="Menlo" w:hAnsi="Menlo" w:cs="Menlo"/>
          <w:color w:val="8CD3FE"/>
          <w:lang w:val="en-US"/>
        </w:rPr>
        <w:t>t</w:t>
      </w:r>
      <w:r w:rsidRPr="0011233A">
        <w:rPr>
          <w:rFonts w:ascii="Menlo" w:hAnsi="Menlo" w:cs="Menlo"/>
          <w:color w:val="CACACA"/>
          <w:lang w:val="en-US"/>
        </w:rPr>
        <w:t xml:space="preserve">, </w:t>
      </w:r>
      <w:r w:rsidRPr="0011233A">
        <w:rPr>
          <w:rFonts w:ascii="Menlo" w:hAnsi="Menlo" w:cs="Menlo"/>
          <w:color w:val="8CD3FE"/>
          <w:lang w:val="en-US"/>
        </w:rPr>
        <w:t>R</w:t>
      </w:r>
      <w:r w:rsidRPr="0011233A">
        <w:rPr>
          <w:rFonts w:ascii="Menlo" w:hAnsi="Menlo" w:cs="Menlo"/>
          <w:color w:val="CACACA"/>
          <w:lang w:val="en-US"/>
        </w:rPr>
        <w:t>):</w:t>
      </w:r>
    </w:p>
    <w:p w14:paraId="07E419B4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11233A">
        <w:rPr>
          <w:rFonts w:ascii="Menlo" w:hAnsi="Menlo" w:cs="Menlo"/>
          <w:color w:val="CACACA"/>
          <w:lang w:val="en-US"/>
        </w:rPr>
        <w:t xml:space="preserve">    </w:t>
      </w:r>
      <w:r w:rsidRPr="0011233A">
        <w:rPr>
          <w:rFonts w:ascii="Menlo" w:hAnsi="Menlo" w:cs="Menlo"/>
          <w:color w:val="B76FB3"/>
          <w:lang w:val="en-US"/>
        </w:rPr>
        <w:t>return</w:t>
      </w:r>
      <w:r w:rsidRPr="0011233A">
        <w:rPr>
          <w:rFonts w:ascii="Menlo" w:hAnsi="Menlo" w:cs="Menlo"/>
          <w:color w:val="CACACA"/>
          <w:lang w:val="en-US"/>
        </w:rPr>
        <w:t xml:space="preserve"> </w:t>
      </w:r>
      <w:proofErr w:type="spellStart"/>
      <w:proofErr w:type="gramStart"/>
      <w:r w:rsidRPr="0011233A">
        <w:rPr>
          <w:rFonts w:ascii="Menlo" w:hAnsi="Menlo" w:cs="Menlo"/>
          <w:color w:val="43C0A0"/>
          <w:lang w:val="en-US"/>
        </w:rPr>
        <w:t>np</w:t>
      </w:r>
      <w:r w:rsidRPr="0011233A">
        <w:rPr>
          <w:rFonts w:ascii="Menlo" w:hAnsi="Menlo" w:cs="Menlo"/>
          <w:color w:val="CACACA"/>
          <w:lang w:val="en-US"/>
        </w:rPr>
        <w:t>.</w:t>
      </w:r>
      <w:r w:rsidRPr="0011233A">
        <w:rPr>
          <w:rFonts w:ascii="Menlo" w:hAnsi="Menlo" w:cs="Menlo"/>
          <w:color w:val="8CD3FE"/>
          <w:lang w:val="en-US"/>
        </w:rPr>
        <w:t>sqrt</w:t>
      </w:r>
      <w:proofErr w:type="spellEnd"/>
      <w:proofErr w:type="gramEnd"/>
      <w:r w:rsidRPr="0011233A">
        <w:rPr>
          <w:rFonts w:ascii="Menlo" w:hAnsi="Menlo" w:cs="Menlo"/>
          <w:color w:val="CACACA"/>
          <w:lang w:val="en-US"/>
        </w:rPr>
        <w:t>(</w:t>
      </w:r>
      <w:proofErr w:type="spellStart"/>
      <w:r w:rsidRPr="0011233A">
        <w:rPr>
          <w:rFonts w:ascii="Menlo" w:hAnsi="Menlo" w:cs="Menlo"/>
          <w:color w:val="43C0A0"/>
          <w:lang w:val="en-US"/>
        </w:rPr>
        <w:t>np</w:t>
      </w:r>
      <w:r w:rsidRPr="0011233A">
        <w:rPr>
          <w:rFonts w:ascii="Menlo" w:hAnsi="Menlo" w:cs="Menlo"/>
          <w:color w:val="CACACA"/>
          <w:lang w:val="en-US"/>
        </w:rPr>
        <w:t>.</w:t>
      </w:r>
      <w:r w:rsidRPr="0011233A">
        <w:rPr>
          <w:rFonts w:ascii="Menlo" w:hAnsi="Menlo" w:cs="Menlo"/>
          <w:color w:val="8CD3FE"/>
          <w:lang w:val="en-US"/>
        </w:rPr>
        <w:t>maximum</w:t>
      </w:r>
      <w:proofErr w:type="spellEnd"/>
      <w:r w:rsidRPr="0011233A">
        <w:rPr>
          <w:rFonts w:ascii="Menlo" w:hAnsi="Menlo" w:cs="Menlo"/>
          <w:color w:val="CACACA"/>
          <w:lang w:val="en-US"/>
        </w:rPr>
        <w:t>(</w:t>
      </w:r>
      <w:r w:rsidRPr="0011233A">
        <w:rPr>
          <w:rFonts w:ascii="Menlo" w:hAnsi="Menlo" w:cs="Menlo"/>
          <w:color w:val="8CD3FE"/>
          <w:lang w:val="en-US"/>
        </w:rPr>
        <w:t>R</w:t>
      </w:r>
      <w:r w:rsidRPr="0011233A">
        <w:rPr>
          <w:rFonts w:ascii="Menlo" w:hAnsi="Menlo" w:cs="Menlo"/>
          <w:color w:val="CACACA"/>
          <w:lang w:val="en-US"/>
        </w:rPr>
        <w:t>**</w:t>
      </w:r>
      <w:r w:rsidRPr="0011233A">
        <w:rPr>
          <w:rFonts w:ascii="Menlo" w:hAnsi="Menlo" w:cs="Menlo"/>
          <w:color w:val="A7C598"/>
          <w:lang w:val="en-US"/>
        </w:rPr>
        <w:t>2</w:t>
      </w:r>
      <w:r w:rsidRPr="0011233A">
        <w:rPr>
          <w:rFonts w:ascii="Menlo" w:hAnsi="Menlo" w:cs="Menlo"/>
          <w:color w:val="CACACA"/>
          <w:lang w:val="en-US"/>
        </w:rPr>
        <w:t xml:space="preserve"> - </w:t>
      </w:r>
      <w:r w:rsidRPr="0011233A">
        <w:rPr>
          <w:rFonts w:ascii="Menlo" w:hAnsi="Menlo" w:cs="Menlo"/>
          <w:color w:val="8CD3FE"/>
          <w:lang w:val="en-US"/>
        </w:rPr>
        <w:t>t</w:t>
      </w:r>
      <w:r w:rsidRPr="0011233A">
        <w:rPr>
          <w:rFonts w:ascii="Menlo" w:hAnsi="Menlo" w:cs="Menlo"/>
          <w:color w:val="CACACA"/>
          <w:lang w:val="en-US"/>
        </w:rPr>
        <w:t>**</w:t>
      </w:r>
      <w:r w:rsidRPr="0011233A">
        <w:rPr>
          <w:rFonts w:ascii="Menlo" w:hAnsi="Menlo" w:cs="Menlo"/>
          <w:color w:val="A7C598"/>
          <w:lang w:val="en-US"/>
        </w:rPr>
        <w:t>2</w:t>
      </w:r>
      <w:r w:rsidRPr="0011233A">
        <w:rPr>
          <w:rFonts w:ascii="Menlo" w:hAnsi="Menlo" w:cs="Menlo"/>
          <w:color w:val="CACACA"/>
          <w:lang w:val="en-US"/>
        </w:rPr>
        <w:t xml:space="preserve">, </w:t>
      </w:r>
      <w:r w:rsidRPr="0011233A">
        <w:rPr>
          <w:rFonts w:ascii="Menlo" w:hAnsi="Menlo" w:cs="Menlo"/>
          <w:color w:val="A7C598"/>
          <w:lang w:val="en-US"/>
        </w:rPr>
        <w:t>0</w:t>
      </w:r>
      <w:r w:rsidRPr="0011233A">
        <w:rPr>
          <w:rFonts w:ascii="Menlo" w:hAnsi="Menlo" w:cs="Menlo"/>
          <w:color w:val="CACACA"/>
          <w:lang w:val="en-US"/>
        </w:rPr>
        <w:t>))</w:t>
      </w:r>
    </w:p>
    <w:p w14:paraId="54BAB401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</w:p>
    <w:p w14:paraId="199878E7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11233A">
        <w:rPr>
          <w:rFonts w:ascii="Menlo" w:hAnsi="Menlo" w:cs="Menlo"/>
          <w:color w:val="4689CC"/>
          <w:lang w:val="en-US"/>
        </w:rPr>
        <w:t>def</w:t>
      </w:r>
      <w:r w:rsidRPr="0011233A">
        <w:rPr>
          <w:rFonts w:ascii="Menlo" w:hAnsi="Menlo" w:cs="Menlo"/>
          <w:color w:val="CACACA"/>
          <w:lang w:val="en-US"/>
        </w:rPr>
        <w:t xml:space="preserve"> </w:t>
      </w:r>
      <w:proofErr w:type="spellStart"/>
      <w:r w:rsidRPr="0011233A">
        <w:rPr>
          <w:rFonts w:ascii="Menlo" w:hAnsi="Menlo" w:cs="Menlo"/>
          <w:color w:val="D4D69A"/>
          <w:lang w:val="en-US"/>
        </w:rPr>
        <w:t>reconstruct_</w:t>
      </w:r>
      <w:proofErr w:type="gramStart"/>
      <w:r w:rsidRPr="0011233A">
        <w:rPr>
          <w:rFonts w:ascii="Menlo" w:hAnsi="Menlo" w:cs="Menlo"/>
          <w:color w:val="D4D69A"/>
          <w:lang w:val="en-US"/>
        </w:rPr>
        <w:t>signal</w:t>
      </w:r>
      <w:proofErr w:type="spellEnd"/>
      <w:r w:rsidRPr="0011233A">
        <w:rPr>
          <w:rFonts w:ascii="Menlo" w:hAnsi="Menlo" w:cs="Menlo"/>
          <w:color w:val="CACACA"/>
          <w:lang w:val="en-US"/>
        </w:rPr>
        <w:t>(</w:t>
      </w:r>
      <w:proofErr w:type="gramEnd"/>
      <w:r w:rsidRPr="0011233A">
        <w:rPr>
          <w:rFonts w:ascii="Menlo" w:hAnsi="Menlo" w:cs="Menlo"/>
          <w:color w:val="8CD3FE"/>
          <w:lang w:val="en-US"/>
        </w:rPr>
        <w:t>t</w:t>
      </w:r>
      <w:r w:rsidRPr="0011233A">
        <w:rPr>
          <w:rFonts w:ascii="Menlo" w:hAnsi="Menlo" w:cs="Menlo"/>
          <w:color w:val="CACACA"/>
          <w:lang w:val="en-US"/>
        </w:rPr>
        <w:t xml:space="preserve">, </w:t>
      </w:r>
      <w:r w:rsidRPr="0011233A">
        <w:rPr>
          <w:rFonts w:ascii="Menlo" w:hAnsi="Menlo" w:cs="Menlo"/>
          <w:color w:val="8CD3FE"/>
          <w:lang w:val="en-US"/>
        </w:rPr>
        <w:t>samples</w:t>
      </w:r>
      <w:r w:rsidRPr="0011233A">
        <w:rPr>
          <w:rFonts w:ascii="Menlo" w:hAnsi="Menlo" w:cs="Menlo"/>
          <w:color w:val="CACACA"/>
          <w:lang w:val="en-US"/>
        </w:rPr>
        <w:t xml:space="preserve">, </w:t>
      </w:r>
      <w:r w:rsidRPr="0011233A">
        <w:rPr>
          <w:rFonts w:ascii="Menlo" w:hAnsi="Menlo" w:cs="Menlo"/>
          <w:color w:val="8CD3FE"/>
          <w:lang w:val="en-US"/>
        </w:rPr>
        <w:t>dt</w:t>
      </w:r>
      <w:r w:rsidRPr="0011233A">
        <w:rPr>
          <w:rFonts w:ascii="Menlo" w:hAnsi="Menlo" w:cs="Menlo"/>
          <w:color w:val="CACACA"/>
          <w:lang w:val="en-US"/>
        </w:rPr>
        <w:t>):</w:t>
      </w:r>
    </w:p>
    <w:p w14:paraId="096304D2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11233A">
        <w:rPr>
          <w:rFonts w:ascii="Menlo" w:hAnsi="Menlo" w:cs="Menlo"/>
          <w:color w:val="CACACA"/>
          <w:lang w:val="en-US"/>
        </w:rPr>
        <w:t xml:space="preserve">    </w:t>
      </w:r>
      <w:r w:rsidRPr="0011233A">
        <w:rPr>
          <w:rFonts w:ascii="Menlo" w:hAnsi="Menlo" w:cs="Menlo"/>
          <w:color w:val="8CD3FE"/>
          <w:lang w:val="en-US"/>
        </w:rPr>
        <w:t>k</w:t>
      </w:r>
      <w:r w:rsidRPr="0011233A">
        <w:rPr>
          <w:rFonts w:ascii="Menlo" w:hAnsi="Menlo" w:cs="Menlo"/>
          <w:color w:val="CACACA"/>
          <w:lang w:val="en-US"/>
        </w:rPr>
        <w:t xml:space="preserve"> = </w:t>
      </w:r>
      <w:proofErr w:type="spellStart"/>
      <w:proofErr w:type="gramStart"/>
      <w:r w:rsidRPr="0011233A">
        <w:rPr>
          <w:rFonts w:ascii="Menlo" w:hAnsi="Menlo" w:cs="Menlo"/>
          <w:color w:val="43C0A0"/>
          <w:lang w:val="en-US"/>
        </w:rPr>
        <w:t>np</w:t>
      </w:r>
      <w:r w:rsidRPr="0011233A">
        <w:rPr>
          <w:rFonts w:ascii="Menlo" w:hAnsi="Menlo" w:cs="Menlo"/>
          <w:color w:val="CACACA"/>
          <w:lang w:val="en-US"/>
        </w:rPr>
        <w:t>.</w:t>
      </w:r>
      <w:r w:rsidRPr="0011233A">
        <w:rPr>
          <w:rFonts w:ascii="Menlo" w:hAnsi="Menlo" w:cs="Menlo"/>
          <w:color w:val="D4D69A"/>
          <w:lang w:val="en-US"/>
        </w:rPr>
        <w:t>arange</w:t>
      </w:r>
      <w:proofErr w:type="spellEnd"/>
      <w:proofErr w:type="gramEnd"/>
      <w:r w:rsidRPr="0011233A">
        <w:rPr>
          <w:rFonts w:ascii="Menlo" w:hAnsi="Menlo" w:cs="Menlo"/>
          <w:color w:val="CACACA"/>
          <w:lang w:val="en-US"/>
        </w:rPr>
        <w:t>(</w:t>
      </w:r>
      <w:proofErr w:type="spellStart"/>
      <w:r w:rsidRPr="0011233A">
        <w:rPr>
          <w:rFonts w:ascii="Menlo" w:hAnsi="Menlo" w:cs="Menlo"/>
          <w:color w:val="D4D69A"/>
          <w:lang w:val="en-US"/>
        </w:rPr>
        <w:t>len</w:t>
      </w:r>
      <w:proofErr w:type="spellEnd"/>
      <w:r w:rsidRPr="0011233A">
        <w:rPr>
          <w:rFonts w:ascii="Menlo" w:hAnsi="Menlo" w:cs="Menlo"/>
          <w:color w:val="CACACA"/>
          <w:lang w:val="en-US"/>
        </w:rPr>
        <w:t>(</w:t>
      </w:r>
      <w:r w:rsidRPr="0011233A">
        <w:rPr>
          <w:rFonts w:ascii="Menlo" w:hAnsi="Menlo" w:cs="Menlo"/>
          <w:color w:val="8CD3FE"/>
          <w:lang w:val="en-US"/>
        </w:rPr>
        <w:t>samples</w:t>
      </w:r>
      <w:r w:rsidRPr="0011233A">
        <w:rPr>
          <w:rFonts w:ascii="Menlo" w:hAnsi="Menlo" w:cs="Menlo"/>
          <w:color w:val="CACACA"/>
          <w:lang w:val="en-US"/>
        </w:rPr>
        <w:t>))</w:t>
      </w:r>
    </w:p>
    <w:p w14:paraId="36BCAA08" w14:textId="77777777" w:rsidR="0011233A" w:rsidRP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11233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r w:rsidRPr="0011233A">
        <w:rPr>
          <w:rFonts w:ascii="Menlo" w:hAnsi="Menlo" w:cs="Menlo"/>
          <w:color w:val="8CD3FE"/>
          <w:lang w:val="en-US"/>
        </w:rPr>
        <w:t>arg</w:t>
      </w:r>
      <w:proofErr w:type="spellEnd"/>
      <w:r w:rsidRPr="0011233A">
        <w:rPr>
          <w:rFonts w:ascii="Menlo" w:hAnsi="Menlo" w:cs="Menlo"/>
          <w:color w:val="CACACA"/>
          <w:lang w:val="en-US"/>
        </w:rPr>
        <w:t xml:space="preserve"> = </w:t>
      </w:r>
      <w:proofErr w:type="spellStart"/>
      <w:proofErr w:type="gramStart"/>
      <w:r w:rsidRPr="0011233A">
        <w:rPr>
          <w:rFonts w:ascii="Menlo" w:hAnsi="Menlo" w:cs="Menlo"/>
          <w:color w:val="43C0A0"/>
          <w:lang w:val="en-US"/>
        </w:rPr>
        <w:t>np</w:t>
      </w:r>
      <w:r w:rsidRPr="0011233A">
        <w:rPr>
          <w:rFonts w:ascii="Menlo" w:hAnsi="Menlo" w:cs="Menlo"/>
          <w:color w:val="CACACA"/>
          <w:lang w:val="en-US"/>
        </w:rPr>
        <w:t>.</w:t>
      </w:r>
      <w:r w:rsidRPr="0011233A">
        <w:rPr>
          <w:rFonts w:ascii="Menlo" w:hAnsi="Menlo" w:cs="Menlo"/>
          <w:color w:val="8CD3FE"/>
          <w:lang w:val="en-US"/>
        </w:rPr>
        <w:t>subtract</w:t>
      </w:r>
      <w:proofErr w:type="gramEnd"/>
      <w:r w:rsidRPr="0011233A">
        <w:rPr>
          <w:rFonts w:ascii="Menlo" w:hAnsi="Menlo" w:cs="Menlo"/>
          <w:color w:val="CACACA"/>
          <w:lang w:val="en-US"/>
        </w:rPr>
        <w:t>.</w:t>
      </w:r>
      <w:r w:rsidRPr="0011233A">
        <w:rPr>
          <w:rFonts w:ascii="Menlo" w:hAnsi="Menlo" w:cs="Menlo"/>
          <w:color w:val="D4D69A"/>
          <w:lang w:val="en-US"/>
        </w:rPr>
        <w:t>outer</w:t>
      </w:r>
      <w:proofErr w:type="spellEnd"/>
      <w:r w:rsidRPr="0011233A">
        <w:rPr>
          <w:rFonts w:ascii="Menlo" w:hAnsi="Menlo" w:cs="Menlo"/>
          <w:color w:val="CACACA"/>
          <w:lang w:val="en-US"/>
        </w:rPr>
        <w:t>(</w:t>
      </w:r>
      <w:r w:rsidRPr="0011233A">
        <w:rPr>
          <w:rFonts w:ascii="Menlo" w:hAnsi="Menlo" w:cs="Menlo"/>
          <w:color w:val="8CD3FE"/>
          <w:lang w:val="en-US"/>
        </w:rPr>
        <w:t>t</w:t>
      </w:r>
      <w:r w:rsidRPr="0011233A">
        <w:rPr>
          <w:rFonts w:ascii="Menlo" w:hAnsi="Menlo" w:cs="Menlo"/>
          <w:color w:val="CACACA"/>
          <w:lang w:val="en-US"/>
        </w:rPr>
        <w:t xml:space="preserve"> / </w:t>
      </w:r>
      <w:r w:rsidRPr="0011233A">
        <w:rPr>
          <w:rFonts w:ascii="Menlo" w:hAnsi="Menlo" w:cs="Menlo"/>
          <w:color w:val="8CD3FE"/>
          <w:lang w:val="en-US"/>
        </w:rPr>
        <w:t>dt</w:t>
      </w:r>
      <w:r w:rsidRPr="0011233A">
        <w:rPr>
          <w:rFonts w:ascii="Menlo" w:hAnsi="Menlo" w:cs="Menlo"/>
          <w:color w:val="CACACA"/>
          <w:lang w:val="en-US"/>
        </w:rPr>
        <w:t xml:space="preserve">, </w:t>
      </w:r>
      <w:r w:rsidRPr="0011233A">
        <w:rPr>
          <w:rFonts w:ascii="Menlo" w:hAnsi="Menlo" w:cs="Menlo"/>
          <w:color w:val="8CD3FE"/>
          <w:lang w:val="en-US"/>
        </w:rPr>
        <w:t>k</w:t>
      </w:r>
      <w:r w:rsidRPr="0011233A">
        <w:rPr>
          <w:rFonts w:ascii="Menlo" w:hAnsi="Menlo" w:cs="Menlo"/>
          <w:color w:val="CACACA"/>
          <w:lang w:val="en-US"/>
        </w:rPr>
        <w:t>)</w:t>
      </w:r>
    </w:p>
    <w:p w14:paraId="7ED3C227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11233A">
        <w:rPr>
          <w:rFonts w:ascii="Menlo" w:hAnsi="Menlo" w:cs="Menlo"/>
          <w:color w:val="CACACA"/>
          <w:lang w:val="en-US"/>
        </w:rPr>
        <w:t xml:space="preserve">    </w:t>
      </w:r>
      <w:r w:rsidRPr="00AB06BA">
        <w:rPr>
          <w:rFonts w:ascii="Menlo" w:hAnsi="Menlo" w:cs="Menlo"/>
          <w:color w:val="B76FB3"/>
          <w:lang w:val="en-US"/>
        </w:rPr>
        <w:t>return</w:t>
      </w:r>
      <w:r w:rsidRPr="00AB06BA">
        <w:rPr>
          <w:rFonts w:ascii="Menlo" w:hAnsi="Menlo" w:cs="Menlo"/>
          <w:color w:val="CACACA"/>
          <w:lang w:val="en-US"/>
        </w:rPr>
        <w:t xml:space="preserve"> </w:t>
      </w:r>
      <w:r w:rsidRPr="00AB06BA">
        <w:rPr>
          <w:rFonts w:ascii="Menlo" w:hAnsi="Menlo" w:cs="Menlo"/>
          <w:color w:val="43C0A0"/>
          <w:lang w:val="en-US"/>
        </w:rPr>
        <w:t>np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dot</w:t>
      </w:r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8CD3FE"/>
          <w:lang w:val="en-US"/>
        </w:rPr>
        <w:t>sinc</w:t>
      </w:r>
      <w:proofErr w:type="spell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8CD3FE"/>
          <w:lang w:val="en-US"/>
        </w:rPr>
        <w:t>arg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), </w:t>
      </w:r>
      <w:r w:rsidRPr="00AB06BA">
        <w:rPr>
          <w:rFonts w:ascii="Menlo" w:hAnsi="Menlo" w:cs="Menlo"/>
          <w:color w:val="8CD3FE"/>
          <w:lang w:val="en-US"/>
        </w:rPr>
        <w:t>samples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1CCC5CCA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</w:p>
    <w:p w14:paraId="67106635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42B3FF"/>
          <w:lang w:val="en-US"/>
        </w:rPr>
        <w:t>T</w:t>
      </w:r>
      <w:r w:rsidRPr="00AB06BA">
        <w:rPr>
          <w:rFonts w:ascii="Menlo" w:hAnsi="Menlo" w:cs="Menlo"/>
          <w:color w:val="CACACA"/>
          <w:lang w:val="en-US"/>
        </w:rPr>
        <w:t xml:space="preserve"> = </w:t>
      </w:r>
      <w:r w:rsidRPr="00AB06BA">
        <w:rPr>
          <w:rFonts w:ascii="Menlo" w:hAnsi="Menlo" w:cs="Menlo"/>
          <w:color w:val="A7C598"/>
          <w:lang w:val="en-US"/>
        </w:rPr>
        <w:t>1</w:t>
      </w:r>
      <w:r w:rsidRPr="00AB06BA">
        <w:rPr>
          <w:rFonts w:ascii="Menlo" w:hAnsi="Menlo" w:cs="Menlo"/>
          <w:color w:val="CACACA"/>
          <w:lang w:val="en-US"/>
        </w:rPr>
        <w:t xml:space="preserve">                      </w:t>
      </w:r>
    </w:p>
    <w:p w14:paraId="7B2DDB43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proofErr w:type="spellStart"/>
      <w:r w:rsidRPr="00AB06BA">
        <w:rPr>
          <w:rFonts w:ascii="Menlo" w:hAnsi="Menlo" w:cs="Menlo"/>
          <w:color w:val="8CD3FE"/>
          <w:lang w:val="en-US"/>
        </w:rPr>
        <w:t>fd_list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= [</w:t>
      </w:r>
      <w:r w:rsidRPr="00AB06BA">
        <w:rPr>
          <w:rFonts w:ascii="Menlo" w:hAnsi="Menlo" w:cs="Menlo"/>
          <w:color w:val="A7C598"/>
          <w:lang w:val="en-US"/>
        </w:rPr>
        <w:t>15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A7C598"/>
          <w:lang w:val="en-US"/>
        </w:rPr>
        <w:t>2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A7C598"/>
          <w:lang w:val="en-US"/>
        </w:rPr>
        <w:t>0.5</w:t>
      </w:r>
      <w:r w:rsidRPr="00AB06BA">
        <w:rPr>
          <w:rFonts w:ascii="Menlo" w:hAnsi="Menlo" w:cs="Menlo"/>
          <w:color w:val="CACACA"/>
          <w:lang w:val="en-US"/>
        </w:rPr>
        <w:t xml:space="preserve">]     </w:t>
      </w:r>
    </w:p>
    <w:p w14:paraId="29419BA4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proofErr w:type="spellStart"/>
      <w:r w:rsidRPr="00AB06BA">
        <w:rPr>
          <w:rFonts w:ascii="Menlo" w:hAnsi="Menlo" w:cs="Menlo"/>
          <w:color w:val="8CD3FE"/>
          <w:lang w:val="en-US"/>
        </w:rPr>
        <w:t>t_cont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=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np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linspace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A7C598"/>
          <w:lang w:val="en-US"/>
        </w:rPr>
        <w:t>0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42B3FF"/>
          <w:lang w:val="en-US"/>
        </w:rPr>
        <w:t>T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A7C598"/>
          <w:lang w:val="en-US"/>
        </w:rPr>
        <w:t>2000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54FCB79F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</w:p>
    <w:p w14:paraId="7E1D2ED1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figure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8CD3FE"/>
          <w:lang w:val="en-US"/>
        </w:rPr>
        <w:t>figsize</w:t>
      </w:r>
      <w:proofErr w:type="spellEnd"/>
      <w:r w:rsidRPr="00AB06BA">
        <w:rPr>
          <w:rFonts w:ascii="Menlo" w:hAnsi="Menlo" w:cs="Menlo"/>
          <w:color w:val="CACACA"/>
          <w:lang w:val="en-US"/>
        </w:rPr>
        <w:t>=(</w:t>
      </w:r>
      <w:r w:rsidRPr="00AB06BA">
        <w:rPr>
          <w:rFonts w:ascii="Menlo" w:hAnsi="Menlo" w:cs="Menlo"/>
          <w:color w:val="A7C598"/>
          <w:lang w:val="en-US"/>
        </w:rPr>
        <w:t>12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A7C598"/>
          <w:lang w:val="en-US"/>
        </w:rPr>
        <w:t>12</w:t>
      </w:r>
      <w:r w:rsidRPr="00AB06BA">
        <w:rPr>
          <w:rFonts w:ascii="Menlo" w:hAnsi="Menlo" w:cs="Menlo"/>
          <w:color w:val="CACACA"/>
          <w:lang w:val="en-US"/>
        </w:rPr>
        <w:t>))</w:t>
      </w:r>
    </w:p>
    <w:p w14:paraId="409A02E2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</w:p>
    <w:p w14:paraId="6F6D74C9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B76FB3"/>
          <w:lang w:val="en-US"/>
        </w:rPr>
        <w:t>for</w:t>
      </w:r>
      <w:r w:rsidRPr="00AB06BA">
        <w:rPr>
          <w:rFonts w:ascii="Menlo" w:hAnsi="Menlo" w:cs="Menlo"/>
          <w:color w:val="CACACA"/>
          <w:lang w:val="en-US"/>
        </w:rPr>
        <w:t xml:space="preserve"> </w:t>
      </w:r>
      <w:proofErr w:type="spellStart"/>
      <w:r w:rsidRPr="00AB06BA">
        <w:rPr>
          <w:rFonts w:ascii="Menlo" w:hAnsi="Menlo" w:cs="Menlo"/>
          <w:color w:val="8CD3FE"/>
          <w:lang w:val="en-US"/>
        </w:rPr>
        <w:t>i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, </w:t>
      </w:r>
      <w:proofErr w:type="spellStart"/>
      <w:r w:rsidRPr="00AB06BA">
        <w:rPr>
          <w:rFonts w:ascii="Menlo" w:hAnsi="Menlo" w:cs="Menlo"/>
          <w:color w:val="8CD3FE"/>
          <w:lang w:val="en-US"/>
        </w:rPr>
        <w:t>fd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</w:t>
      </w:r>
      <w:r w:rsidRPr="00AB06BA">
        <w:rPr>
          <w:rFonts w:ascii="Menlo" w:hAnsi="Menlo" w:cs="Menlo"/>
          <w:color w:val="B76FB3"/>
          <w:lang w:val="en-US"/>
        </w:rPr>
        <w:t>in</w:t>
      </w:r>
      <w:r w:rsidRPr="00AB06BA">
        <w:rPr>
          <w:rFonts w:ascii="Menlo" w:hAnsi="Menlo" w:cs="Menlo"/>
          <w:color w:val="CACACA"/>
          <w:lang w:val="en-US"/>
        </w:rPr>
        <w:t xml:space="preserve"> </w:t>
      </w:r>
      <w:proofErr w:type="gramStart"/>
      <w:r w:rsidRPr="00AB06BA">
        <w:rPr>
          <w:rFonts w:ascii="Menlo" w:hAnsi="Menlo" w:cs="Menlo"/>
          <w:color w:val="43C0A0"/>
          <w:lang w:val="en-US"/>
        </w:rPr>
        <w:t>enumerate</w:t>
      </w:r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proofErr w:type="gramEnd"/>
      <w:r w:rsidRPr="00AB06BA">
        <w:rPr>
          <w:rFonts w:ascii="Menlo" w:hAnsi="Menlo" w:cs="Menlo"/>
          <w:color w:val="8CD3FE"/>
          <w:lang w:val="en-US"/>
        </w:rPr>
        <w:t>fd_list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A7C598"/>
          <w:lang w:val="en-US"/>
        </w:rPr>
        <w:t>1</w:t>
      </w:r>
      <w:r w:rsidRPr="00AB06BA">
        <w:rPr>
          <w:rFonts w:ascii="Menlo" w:hAnsi="Menlo" w:cs="Menlo"/>
          <w:color w:val="CACACA"/>
          <w:lang w:val="en-US"/>
        </w:rPr>
        <w:t>):</w:t>
      </w:r>
    </w:p>
    <w:p w14:paraId="5526374F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r w:rsidRPr="00AB06BA">
        <w:rPr>
          <w:rFonts w:ascii="Menlo" w:hAnsi="Menlo" w:cs="Menlo"/>
          <w:color w:val="8CD3FE"/>
          <w:lang w:val="en-US"/>
        </w:rPr>
        <w:t>dt</w:t>
      </w:r>
      <w:r w:rsidRPr="00AB06BA">
        <w:rPr>
          <w:rFonts w:ascii="Menlo" w:hAnsi="Menlo" w:cs="Menlo"/>
          <w:color w:val="CACACA"/>
          <w:lang w:val="en-US"/>
        </w:rPr>
        <w:t xml:space="preserve"> = </w:t>
      </w:r>
      <w:r w:rsidRPr="00AB06BA">
        <w:rPr>
          <w:rFonts w:ascii="Menlo" w:hAnsi="Menlo" w:cs="Menlo"/>
          <w:color w:val="A7C598"/>
          <w:lang w:val="en-US"/>
        </w:rPr>
        <w:t>1</w:t>
      </w:r>
      <w:r w:rsidRPr="00AB06BA">
        <w:rPr>
          <w:rFonts w:ascii="Menlo" w:hAnsi="Menlo" w:cs="Menlo"/>
          <w:color w:val="CACACA"/>
          <w:lang w:val="en-US"/>
        </w:rPr>
        <w:t xml:space="preserve"> / </w:t>
      </w:r>
      <w:proofErr w:type="spellStart"/>
      <w:r w:rsidRPr="00AB06BA">
        <w:rPr>
          <w:rFonts w:ascii="Menlo" w:hAnsi="Menlo" w:cs="Menlo"/>
          <w:color w:val="8CD3FE"/>
          <w:lang w:val="en-US"/>
        </w:rPr>
        <w:t>fd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            </w:t>
      </w:r>
    </w:p>
    <w:p w14:paraId="3624A7F1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r w:rsidRPr="00AB06BA">
        <w:rPr>
          <w:rFonts w:ascii="Menlo" w:hAnsi="Menlo" w:cs="Menlo"/>
          <w:color w:val="42B3FF"/>
          <w:lang w:val="en-US"/>
        </w:rPr>
        <w:t>N</w:t>
      </w:r>
      <w:r w:rsidRPr="00AB06BA">
        <w:rPr>
          <w:rFonts w:ascii="Menlo" w:hAnsi="Menlo" w:cs="Menlo"/>
          <w:color w:val="CACACA"/>
          <w:lang w:val="en-US"/>
        </w:rPr>
        <w:t xml:space="preserve"> = </w:t>
      </w:r>
      <w:r w:rsidRPr="00AB06BA">
        <w:rPr>
          <w:rFonts w:ascii="Menlo" w:hAnsi="Menlo" w:cs="Menlo"/>
          <w:color w:val="42B3FF"/>
          <w:lang w:val="en-US"/>
        </w:rPr>
        <w:t>T</w:t>
      </w:r>
      <w:r w:rsidRPr="00AB06BA">
        <w:rPr>
          <w:rFonts w:ascii="Menlo" w:hAnsi="Menlo" w:cs="Menlo"/>
          <w:color w:val="CACACA"/>
          <w:lang w:val="en-US"/>
        </w:rPr>
        <w:t xml:space="preserve"> / </w:t>
      </w:r>
      <w:r w:rsidRPr="00AB06BA">
        <w:rPr>
          <w:rFonts w:ascii="Menlo" w:hAnsi="Menlo" w:cs="Menlo"/>
          <w:color w:val="8CD3FE"/>
          <w:lang w:val="en-US"/>
        </w:rPr>
        <w:t>dt</w:t>
      </w:r>
      <w:r w:rsidRPr="00AB06BA">
        <w:rPr>
          <w:rFonts w:ascii="Menlo" w:hAnsi="Menlo" w:cs="Menlo"/>
          <w:color w:val="CACACA"/>
          <w:lang w:val="en-US"/>
        </w:rPr>
        <w:t xml:space="preserve">         </w:t>
      </w:r>
    </w:p>
    <w:p w14:paraId="374BA503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r w:rsidRPr="00AB06BA">
        <w:rPr>
          <w:rFonts w:ascii="Menlo" w:hAnsi="Menlo" w:cs="Menlo"/>
          <w:color w:val="42B3FF"/>
          <w:lang w:val="en-US"/>
        </w:rPr>
        <w:t>R</w:t>
      </w:r>
      <w:r w:rsidRPr="00AB06BA">
        <w:rPr>
          <w:rFonts w:ascii="Menlo" w:hAnsi="Menlo" w:cs="Menlo"/>
          <w:color w:val="CACACA"/>
          <w:lang w:val="en-US"/>
        </w:rPr>
        <w:t xml:space="preserve"> = </w:t>
      </w:r>
      <w:r w:rsidRPr="00AB06BA">
        <w:rPr>
          <w:rFonts w:ascii="Menlo" w:hAnsi="Menlo" w:cs="Menlo"/>
          <w:color w:val="42B3FF"/>
          <w:lang w:val="en-US"/>
        </w:rPr>
        <w:t>N</w:t>
      </w:r>
      <w:r w:rsidRPr="00AB06BA">
        <w:rPr>
          <w:rFonts w:ascii="Menlo" w:hAnsi="Menlo" w:cs="Menlo"/>
          <w:color w:val="CACACA"/>
          <w:lang w:val="en-US"/>
        </w:rPr>
        <w:t xml:space="preserve"> * </w:t>
      </w:r>
      <w:r w:rsidRPr="00AB06BA">
        <w:rPr>
          <w:rFonts w:ascii="Menlo" w:hAnsi="Menlo" w:cs="Menlo"/>
          <w:color w:val="8CD3FE"/>
          <w:lang w:val="en-US"/>
        </w:rPr>
        <w:t>dt</w:t>
      </w:r>
      <w:r w:rsidRPr="00AB06BA">
        <w:rPr>
          <w:rFonts w:ascii="Menlo" w:hAnsi="Menlo" w:cs="Menlo"/>
          <w:color w:val="CACACA"/>
          <w:lang w:val="en-US"/>
        </w:rPr>
        <w:t xml:space="preserve">  </w:t>
      </w:r>
    </w:p>
    <w:p w14:paraId="6C064379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</w:p>
    <w:p w14:paraId="47575B90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r w:rsidRPr="00AB06BA">
        <w:rPr>
          <w:rFonts w:ascii="Menlo" w:hAnsi="Menlo" w:cs="Menlo"/>
          <w:color w:val="8CD3FE"/>
          <w:lang w:val="en-US"/>
        </w:rPr>
        <w:t>t_samples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=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np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arange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A7C598"/>
          <w:lang w:val="en-US"/>
        </w:rPr>
        <w:t>0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proofErr w:type="spellStart"/>
      <w:r w:rsidRPr="00AB06BA">
        <w:rPr>
          <w:rFonts w:ascii="Menlo" w:hAnsi="Menlo" w:cs="Menlo"/>
          <w:color w:val="43C0A0"/>
          <w:lang w:val="en-US"/>
        </w:rPr>
        <w:t>m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ceil</w:t>
      </w:r>
      <w:proofErr w:type="spell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42B3FF"/>
          <w:lang w:val="en-US"/>
        </w:rPr>
        <w:t>N</w:t>
      </w:r>
      <w:r w:rsidRPr="00AB06BA">
        <w:rPr>
          <w:rFonts w:ascii="Menlo" w:hAnsi="Menlo" w:cs="Menlo"/>
          <w:color w:val="CACACA"/>
          <w:lang w:val="en-US"/>
        </w:rPr>
        <w:t xml:space="preserve">)) </w:t>
      </w:r>
      <w:r w:rsidRPr="00AB06BA">
        <w:rPr>
          <w:rFonts w:ascii="Menlo" w:hAnsi="Menlo" w:cs="Menlo"/>
          <w:color w:val="D4D69A"/>
          <w:lang w:val="en-US"/>
        </w:rPr>
        <w:t>*</w:t>
      </w:r>
      <w:r w:rsidRPr="00AB06BA">
        <w:rPr>
          <w:rFonts w:ascii="Menlo" w:hAnsi="Menlo" w:cs="Menlo"/>
          <w:color w:val="CACACA"/>
          <w:lang w:val="en-US"/>
        </w:rPr>
        <w:t xml:space="preserve"> </w:t>
      </w:r>
      <w:r w:rsidRPr="00AB06BA">
        <w:rPr>
          <w:rFonts w:ascii="Menlo" w:hAnsi="Menlo" w:cs="Menlo"/>
          <w:color w:val="8CD3FE"/>
          <w:lang w:val="en-US"/>
        </w:rPr>
        <w:t>dt</w:t>
      </w:r>
    </w:p>
    <w:p w14:paraId="7D607EA6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r w:rsidRPr="00AB06BA">
        <w:rPr>
          <w:rFonts w:ascii="Menlo" w:hAnsi="Menlo" w:cs="Menlo"/>
          <w:color w:val="8CD3FE"/>
          <w:lang w:val="en-US"/>
        </w:rPr>
        <w:t>samples</w:t>
      </w:r>
      <w:r w:rsidRPr="00AB06BA">
        <w:rPr>
          <w:rFonts w:ascii="Menlo" w:hAnsi="Menlo" w:cs="Menlo"/>
          <w:color w:val="CACACA"/>
          <w:lang w:val="en-US"/>
        </w:rPr>
        <w:t xml:space="preserve"> = </w:t>
      </w:r>
      <w:proofErr w:type="gramStart"/>
      <w:r w:rsidRPr="00AB06BA">
        <w:rPr>
          <w:rFonts w:ascii="Menlo" w:hAnsi="Menlo" w:cs="Menlo"/>
          <w:color w:val="D4D69A"/>
          <w:lang w:val="en-US"/>
        </w:rPr>
        <w:t>semicircle</w:t>
      </w:r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proofErr w:type="gramEnd"/>
      <w:r w:rsidRPr="00AB06BA">
        <w:rPr>
          <w:rFonts w:ascii="Menlo" w:hAnsi="Menlo" w:cs="Menlo"/>
          <w:color w:val="8CD3FE"/>
          <w:lang w:val="en-US"/>
        </w:rPr>
        <w:t>t_samples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42B3FF"/>
          <w:lang w:val="en-US"/>
        </w:rPr>
        <w:t>R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79E79040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</w:p>
    <w:p w14:paraId="4395E14F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r w:rsidRPr="00AB06BA">
        <w:rPr>
          <w:rFonts w:ascii="Menlo" w:hAnsi="Menlo" w:cs="Menlo"/>
          <w:color w:val="8CD3FE"/>
          <w:lang w:val="en-US"/>
        </w:rPr>
        <w:t>y_true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= </w:t>
      </w:r>
      <w:proofErr w:type="gramStart"/>
      <w:r w:rsidRPr="00AB06BA">
        <w:rPr>
          <w:rFonts w:ascii="Menlo" w:hAnsi="Menlo" w:cs="Menlo"/>
          <w:color w:val="D4D69A"/>
          <w:lang w:val="en-US"/>
        </w:rPr>
        <w:t>semicircle</w:t>
      </w:r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proofErr w:type="gramEnd"/>
      <w:r w:rsidRPr="00AB06BA">
        <w:rPr>
          <w:rFonts w:ascii="Menlo" w:hAnsi="Menlo" w:cs="Menlo"/>
          <w:color w:val="8CD3FE"/>
          <w:lang w:val="en-US"/>
        </w:rPr>
        <w:t>t_cont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42B3FF"/>
          <w:lang w:val="en-US"/>
        </w:rPr>
        <w:t>R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67F1697D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r w:rsidRPr="00AB06BA">
        <w:rPr>
          <w:rFonts w:ascii="Menlo" w:hAnsi="Menlo" w:cs="Menlo"/>
          <w:color w:val="8CD3FE"/>
          <w:lang w:val="en-US"/>
        </w:rPr>
        <w:t>y_rec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= </w:t>
      </w:r>
      <w:proofErr w:type="spellStart"/>
      <w:r w:rsidRPr="00AB06BA">
        <w:rPr>
          <w:rFonts w:ascii="Menlo" w:hAnsi="Menlo" w:cs="Menlo"/>
          <w:color w:val="D4D69A"/>
          <w:lang w:val="en-US"/>
        </w:rPr>
        <w:t>reconstruct_</w:t>
      </w:r>
      <w:proofErr w:type="gramStart"/>
      <w:r w:rsidRPr="00AB06BA">
        <w:rPr>
          <w:rFonts w:ascii="Menlo" w:hAnsi="Menlo" w:cs="Menlo"/>
          <w:color w:val="D4D69A"/>
          <w:lang w:val="en-US"/>
        </w:rPr>
        <w:t>signal</w:t>
      </w:r>
      <w:proofErr w:type="spell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proofErr w:type="gramEnd"/>
      <w:r w:rsidRPr="00AB06BA">
        <w:rPr>
          <w:rFonts w:ascii="Menlo" w:hAnsi="Menlo" w:cs="Menlo"/>
          <w:color w:val="8CD3FE"/>
          <w:lang w:val="en-US"/>
        </w:rPr>
        <w:t>t_cont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8CD3FE"/>
          <w:lang w:val="en-US"/>
        </w:rPr>
        <w:t>samples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8CD3FE"/>
          <w:lang w:val="en-US"/>
        </w:rPr>
        <w:t>dt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3368DFCA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</w:p>
    <w:p w14:paraId="595E1A21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r w:rsidRPr="00AB06BA">
        <w:rPr>
          <w:rFonts w:ascii="Menlo" w:hAnsi="Menlo" w:cs="Menlo"/>
          <w:color w:val="598A43"/>
          <w:lang w:val="en-US"/>
        </w:rPr>
        <w:t xml:space="preserve"># </w:t>
      </w:r>
      <w:r>
        <w:rPr>
          <w:rFonts w:ascii="Menlo" w:hAnsi="Menlo" w:cs="Menlo"/>
          <w:color w:val="598A43"/>
        </w:rPr>
        <w:t>Ошибки</w:t>
      </w:r>
    </w:p>
    <w:p w14:paraId="0A1D445A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r w:rsidRPr="00AB06BA">
        <w:rPr>
          <w:rFonts w:ascii="Menlo" w:hAnsi="Menlo" w:cs="Menlo"/>
          <w:color w:val="8CD3FE"/>
          <w:lang w:val="en-US"/>
        </w:rPr>
        <w:t>error</w:t>
      </w:r>
      <w:r w:rsidRPr="00AB06BA">
        <w:rPr>
          <w:rFonts w:ascii="Menlo" w:hAnsi="Menlo" w:cs="Menlo"/>
          <w:color w:val="CACACA"/>
          <w:lang w:val="en-US"/>
        </w:rPr>
        <w:t xml:space="preserve"> = </w:t>
      </w:r>
      <w:proofErr w:type="spellStart"/>
      <w:r w:rsidRPr="00AB06BA">
        <w:rPr>
          <w:rFonts w:ascii="Menlo" w:hAnsi="Menlo" w:cs="Menlo"/>
          <w:color w:val="8CD3FE"/>
          <w:lang w:val="en-US"/>
        </w:rPr>
        <w:t>y_true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- </w:t>
      </w:r>
      <w:proofErr w:type="spellStart"/>
      <w:r w:rsidRPr="00AB06BA">
        <w:rPr>
          <w:rFonts w:ascii="Menlo" w:hAnsi="Menlo" w:cs="Menlo"/>
          <w:color w:val="8CD3FE"/>
          <w:lang w:val="en-US"/>
        </w:rPr>
        <w:t>y_rec</w:t>
      </w:r>
      <w:proofErr w:type="spellEnd"/>
    </w:p>
    <w:p w14:paraId="1FD3D470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r w:rsidRPr="00AB06BA">
        <w:rPr>
          <w:rFonts w:ascii="Menlo" w:hAnsi="Menlo" w:cs="Menlo"/>
          <w:color w:val="8CD3FE"/>
          <w:lang w:val="en-US"/>
        </w:rPr>
        <w:t>mse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=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np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mean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8CD3FE"/>
          <w:lang w:val="en-US"/>
        </w:rPr>
        <w:t>error</w:t>
      </w:r>
      <w:r w:rsidRPr="00AB06BA">
        <w:rPr>
          <w:rFonts w:ascii="Menlo" w:hAnsi="Menlo" w:cs="Menlo"/>
          <w:color w:val="CACACA"/>
          <w:lang w:val="en-US"/>
        </w:rPr>
        <w:t>**</w:t>
      </w:r>
      <w:r w:rsidRPr="00AB06BA">
        <w:rPr>
          <w:rFonts w:ascii="Menlo" w:hAnsi="Menlo" w:cs="Menlo"/>
          <w:color w:val="A7C598"/>
          <w:lang w:val="en-US"/>
        </w:rPr>
        <w:t>2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1C8998D1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r w:rsidRPr="00AB06BA">
        <w:rPr>
          <w:rFonts w:ascii="Menlo" w:hAnsi="Menlo" w:cs="Menlo"/>
          <w:color w:val="8CD3FE"/>
          <w:lang w:val="en-US"/>
        </w:rPr>
        <w:t>mae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=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np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mean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43C0A0"/>
          <w:lang w:val="en-US"/>
        </w:rPr>
        <w:t>np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8CD3FE"/>
          <w:lang w:val="en-US"/>
        </w:rPr>
        <w:t>abs</w:t>
      </w:r>
      <w:proofErr w:type="spell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8CD3FE"/>
          <w:lang w:val="en-US"/>
        </w:rPr>
        <w:t>error</w:t>
      </w:r>
      <w:r w:rsidRPr="00AB06BA">
        <w:rPr>
          <w:rFonts w:ascii="Menlo" w:hAnsi="Menlo" w:cs="Menlo"/>
          <w:color w:val="CACACA"/>
          <w:lang w:val="en-US"/>
        </w:rPr>
        <w:t>))</w:t>
      </w:r>
    </w:p>
    <w:p w14:paraId="65B85261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</w:p>
    <w:p w14:paraId="6B3D45E0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gramStart"/>
      <w:r w:rsidRPr="00AB06BA">
        <w:rPr>
          <w:rFonts w:ascii="Menlo" w:hAnsi="Menlo" w:cs="Menlo"/>
          <w:color w:val="D4D69A"/>
          <w:lang w:val="en-US"/>
        </w:rPr>
        <w:t>print</w:t>
      </w:r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proofErr w:type="gramEnd"/>
      <w:r w:rsidRPr="00AB06BA">
        <w:rPr>
          <w:rFonts w:ascii="Menlo" w:hAnsi="Menlo" w:cs="Menlo"/>
          <w:color w:val="4689CC"/>
          <w:lang w:val="en-US"/>
        </w:rPr>
        <w:t>f</w:t>
      </w:r>
      <w:r w:rsidRPr="00AB06BA">
        <w:rPr>
          <w:rFonts w:ascii="Menlo" w:hAnsi="Menlo" w:cs="Menlo"/>
          <w:color w:val="C27E65"/>
          <w:lang w:val="en-US"/>
        </w:rPr>
        <w:t>"f_d</w:t>
      </w:r>
      <w:proofErr w:type="spellEnd"/>
      <w:r w:rsidRPr="00AB06BA">
        <w:rPr>
          <w:rFonts w:ascii="Menlo" w:hAnsi="Menlo" w:cs="Menlo"/>
          <w:color w:val="C27E65"/>
          <w:lang w:val="en-US"/>
        </w:rPr>
        <w:t xml:space="preserve"> = </w:t>
      </w:r>
      <w:r w:rsidRPr="00AB06BA">
        <w:rPr>
          <w:rFonts w:ascii="Menlo" w:hAnsi="Menlo" w:cs="Menlo"/>
          <w:color w:val="4689CC"/>
          <w:lang w:val="en-US"/>
        </w:rPr>
        <w:t>{</w:t>
      </w:r>
      <w:proofErr w:type="spellStart"/>
      <w:r w:rsidRPr="00AB06BA">
        <w:rPr>
          <w:rFonts w:ascii="Menlo" w:hAnsi="Menlo" w:cs="Menlo"/>
          <w:color w:val="8CD3FE"/>
          <w:lang w:val="en-US"/>
        </w:rPr>
        <w:t>fd</w:t>
      </w:r>
      <w:proofErr w:type="spellEnd"/>
      <w:r w:rsidRPr="00AB06BA">
        <w:rPr>
          <w:rFonts w:ascii="Menlo" w:hAnsi="Menlo" w:cs="Menlo"/>
          <w:color w:val="4689CC"/>
          <w:lang w:val="en-US"/>
        </w:rPr>
        <w:t>}</w:t>
      </w:r>
      <w:r w:rsidRPr="00AB06BA">
        <w:rPr>
          <w:rFonts w:ascii="Menlo" w:hAnsi="Menlo" w:cs="Menlo"/>
          <w:color w:val="C27E65"/>
          <w:lang w:val="en-US"/>
        </w:rPr>
        <w:t xml:space="preserve"> </w:t>
      </w:r>
      <w:r>
        <w:rPr>
          <w:rFonts w:ascii="Menlo" w:hAnsi="Menlo" w:cs="Menlo"/>
          <w:color w:val="C27E65"/>
        </w:rPr>
        <w:t>Гц</w:t>
      </w:r>
      <w:r w:rsidRPr="00AB06BA">
        <w:rPr>
          <w:rFonts w:ascii="Menlo" w:hAnsi="Menlo" w:cs="Menlo"/>
          <w:color w:val="C27E65"/>
          <w:lang w:val="en-US"/>
        </w:rPr>
        <w:t xml:space="preserve">, </w:t>
      </w:r>
      <w:r>
        <w:rPr>
          <w:rFonts w:ascii="Menlo" w:hAnsi="Menlo" w:cs="Menlo"/>
          <w:color w:val="C27E65"/>
        </w:rPr>
        <w:t>Δ</w:t>
      </w:r>
      <w:r w:rsidRPr="00AB06BA">
        <w:rPr>
          <w:rFonts w:ascii="Menlo" w:hAnsi="Menlo" w:cs="Menlo"/>
          <w:color w:val="C27E65"/>
          <w:lang w:val="en-US"/>
        </w:rPr>
        <w:t xml:space="preserve">t = </w:t>
      </w:r>
      <w:r w:rsidRPr="00AB06BA">
        <w:rPr>
          <w:rFonts w:ascii="Menlo" w:hAnsi="Menlo" w:cs="Menlo"/>
          <w:color w:val="4689CC"/>
          <w:lang w:val="en-US"/>
        </w:rPr>
        <w:t>{</w:t>
      </w:r>
      <w:r w:rsidRPr="00AB06BA">
        <w:rPr>
          <w:rFonts w:ascii="Menlo" w:hAnsi="Menlo" w:cs="Menlo"/>
          <w:color w:val="8CD3FE"/>
          <w:lang w:val="en-US"/>
        </w:rPr>
        <w:t>dt</w:t>
      </w:r>
      <w:r w:rsidRPr="00AB06BA">
        <w:rPr>
          <w:rFonts w:ascii="Menlo" w:hAnsi="Menlo" w:cs="Menlo"/>
          <w:color w:val="4689CC"/>
          <w:lang w:val="en-US"/>
        </w:rPr>
        <w:t>:.3f}</w:t>
      </w:r>
      <w:r w:rsidRPr="00AB06BA">
        <w:rPr>
          <w:rFonts w:ascii="Menlo" w:hAnsi="Menlo" w:cs="Menlo"/>
          <w:color w:val="C27E65"/>
          <w:lang w:val="en-US"/>
        </w:rPr>
        <w:t xml:space="preserve">, N = </w:t>
      </w:r>
      <w:r w:rsidRPr="00AB06BA">
        <w:rPr>
          <w:rFonts w:ascii="Menlo" w:hAnsi="Menlo" w:cs="Menlo"/>
          <w:color w:val="4689CC"/>
          <w:lang w:val="en-US"/>
        </w:rPr>
        <w:t>{</w:t>
      </w:r>
      <w:proofErr w:type="spellStart"/>
      <w:r w:rsidRPr="00AB06BA">
        <w:rPr>
          <w:rFonts w:ascii="Menlo" w:hAnsi="Menlo" w:cs="Menlo"/>
          <w:color w:val="43C0A0"/>
          <w:lang w:val="en-US"/>
        </w:rPr>
        <w:t>m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ceil</w:t>
      </w:r>
      <w:proofErr w:type="spell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42B3FF"/>
          <w:lang w:val="en-US"/>
        </w:rPr>
        <w:t>N</w:t>
      </w:r>
      <w:r w:rsidRPr="00AB06BA">
        <w:rPr>
          <w:rFonts w:ascii="Menlo" w:hAnsi="Menlo" w:cs="Menlo"/>
          <w:color w:val="CACACA"/>
          <w:lang w:val="en-US"/>
        </w:rPr>
        <w:t>)</w:t>
      </w:r>
      <w:r w:rsidRPr="00AB06BA">
        <w:rPr>
          <w:rFonts w:ascii="Menlo" w:hAnsi="Menlo" w:cs="Menlo"/>
          <w:color w:val="4689CC"/>
          <w:lang w:val="en-US"/>
        </w:rPr>
        <w:t>}</w:t>
      </w:r>
      <w:r w:rsidRPr="00AB06BA">
        <w:rPr>
          <w:rFonts w:ascii="Menlo" w:hAnsi="Menlo" w:cs="Menlo"/>
          <w:color w:val="C27E65"/>
          <w:lang w:val="en-US"/>
        </w:rPr>
        <w:t>"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28AE9F22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gramStart"/>
      <w:r w:rsidRPr="00AB06BA">
        <w:rPr>
          <w:rFonts w:ascii="Menlo" w:hAnsi="Menlo" w:cs="Menlo"/>
          <w:color w:val="D4D69A"/>
          <w:lang w:val="en-US"/>
        </w:rPr>
        <w:t>print</w:t>
      </w:r>
      <w:r w:rsidRPr="00AB06BA">
        <w:rPr>
          <w:rFonts w:ascii="Menlo" w:hAnsi="Menlo" w:cs="Menlo"/>
          <w:color w:val="CACACA"/>
          <w:lang w:val="en-US"/>
        </w:rPr>
        <w:t>(</w:t>
      </w:r>
      <w:proofErr w:type="gramEnd"/>
      <w:r w:rsidRPr="00AB06BA">
        <w:rPr>
          <w:rFonts w:ascii="Menlo" w:hAnsi="Menlo" w:cs="Menlo"/>
          <w:color w:val="4689CC"/>
          <w:lang w:val="en-US"/>
        </w:rPr>
        <w:t>f</w:t>
      </w:r>
      <w:r w:rsidRPr="00AB06BA">
        <w:rPr>
          <w:rFonts w:ascii="Menlo" w:hAnsi="Menlo" w:cs="Menlo"/>
          <w:color w:val="C27E65"/>
          <w:lang w:val="en-US"/>
        </w:rPr>
        <w:t xml:space="preserve">"  MSE = </w:t>
      </w:r>
      <w:r w:rsidRPr="00AB06BA">
        <w:rPr>
          <w:rFonts w:ascii="Menlo" w:hAnsi="Menlo" w:cs="Menlo"/>
          <w:color w:val="4689CC"/>
          <w:lang w:val="en-US"/>
        </w:rPr>
        <w:t>{</w:t>
      </w:r>
      <w:r w:rsidRPr="00AB06BA">
        <w:rPr>
          <w:rFonts w:ascii="Menlo" w:hAnsi="Menlo" w:cs="Menlo"/>
          <w:color w:val="8CD3FE"/>
          <w:lang w:val="en-US"/>
        </w:rPr>
        <w:t>mse</w:t>
      </w:r>
      <w:r w:rsidRPr="00AB06BA">
        <w:rPr>
          <w:rFonts w:ascii="Menlo" w:hAnsi="Menlo" w:cs="Menlo"/>
          <w:color w:val="4689CC"/>
          <w:lang w:val="en-US"/>
        </w:rPr>
        <w:t>:.6e}</w:t>
      </w:r>
      <w:r w:rsidRPr="00AB06BA">
        <w:rPr>
          <w:rFonts w:ascii="Menlo" w:hAnsi="Menlo" w:cs="Menlo"/>
          <w:color w:val="C27E65"/>
          <w:lang w:val="en-US"/>
        </w:rPr>
        <w:t xml:space="preserve">, MAE = </w:t>
      </w:r>
      <w:r w:rsidRPr="00AB06BA">
        <w:rPr>
          <w:rFonts w:ascii="Menlo" w:hAnsi="Menlo" w:cs="Menlo"/>
          <w:color w:val="4689CC"/>
          <w:lang w:val="en-US"/>
        </w:rPr>
        <w:t>{</w:t>
      </w:r>
      <w:r w:rsidRPr="00AB06BA">
        <w:rPr>
          <w:rFonts w:ascii="Menlo" w:hAnsi="Menlo" w:cs="Menlo"/>
          <w:color w:val="8CD3FE"/>
          <w:lang w:val="en-US"/>
        </w:rPr>
        <w:t>mae</w:t>
      </w:r>
      <w:r w:rsidRPr="00AB06BA">
        <w:rPr>
          <w:rFonts w:ascii="Menlo" w:hAnsi="Menlo" w:cs="Menlo"/>
          <w:color w:val="4689CC"/>
          <w:lang w:val="en-US"/>
        </w:rPr>
        <w:t>:.6e}</w:t>
      </w:r>
      <w:r w:rsidRPr="00AB06BA">
        <w:rPr>
          <w:rFonts w:ascii="Menlo" w:hAnsi="Menlo" w:cs="Menlo"/>
          <w:color w:val="CDAD6A"/>
          <w:lang w:val="en-US"/>
        </w:rPr>
        <w:t>\n</w:t>
      </w:r>
      <w:r w:rsidRPr="00AB06BA">
        <w:rPr>
          <w:rFonts w:ascii="Menlo" w:hAnsi="Menlo" w:cs="Menlo"/>
          <w:color w:val="C27E65"/>
          <w:lang w:val="en-US"/>
        </w:rPr>
        <w:t>"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4E1B9F76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</w:p>
    <w:p w14:paraId="14C14FFB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r w:rsidRPr="00AB06BA">
        <w:rPr>
          <w:rFonts w:ascii="Menlo" w:hAnsi="Menlo" w:cs="Menlo"/>
          <w:color w:val="598A43"/>
          <w:lang w:val="en-US"/>
        </w:rPr>
        <w:t xml:space="preserve"># </w:t>
      </w:r>
      <w:r>
        <w:rPr>
          <w:rFonts w:ascii="Menlo" w:hAnsi="Menlo" w:cs="Menlo"/>
          <w:color w:val="598A43"/>
        </w:rPr>
        <w:t>Сигналы</w:t>
      </w:r>
    </w:p>
    <w:p w14:paraId="5726090E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subplot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D4D69A"/>
          <w:lang w:val="en-US"/>
        </w:rPr>
        <w:t>len</w:t>
      </w:r>
      <w:proofErr w:type="spell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8CD3FE"/>
          <w:lang w:val="en-US"/>
        </w:rPr>
        <w:t>fd_list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), </w:t>
      </w:r>
      <w:r w:rsidRPr="00AB06BA">
        <w:rPr>
          <w:rFonts w:ascii="Menlo" w:hAnsi="Menlo" w:cs="Menlo"/>
          <w:color w:val="A7C598"/>
          <w:lang w:val="en-US"/>
        </w:rPr>
        <w:t>2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A7C598"/>
          <w:lang w:val="en-US"/>
        </w:rPr>
        <w:t>2</w:t>
      </w:r>
      <w:r w:rsidRPr="00AB06BA">
        <w:rPr>
          <w:rFonts w:ascii="Menlo" w:hAnsi="Menlo" w:cs="Menlo"/>
          <w:color w:val="CACACA"/>
          <w:lang w:val="en-US"/>
        </w:rPr>
        <w:t>*</w:t>
      </w:r>
      <w:proofErr w:type="spellStart"/>
      <w:r w:rsidRPr="00AB06BA">
        <w:rPr>
          <w:rFonts w:ascii="Menlo" w:hAnsi="Menlo" w:cs="Menlo"/>
          <w:color w:val="8CD3FE"/>
          <w:lang w:val="en-US"/>
        </w:rPr>
        <w:t>i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 - </w:t>
      </w:r>
      <w:r w:rsidRPr="00AB06BA">
        <w:rPr>
          <w:rFonts w:ascii="Menlo" w:hAnsi="Menlo" w:cs="Menlo"/>
          <w:color w:val="A7C598"/>
          <w:lang w:val="en-US"/>
        </w:rPr>
        <w:t>1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693632C1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plot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8CD3FE"/>
          <w:lang w:val="en-US"/>
        </w:rPr>
        <w:t>t_cont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, </w:t>
      </w:r>
      <w:proofErr w:type="spellStart"/>
      <w:r w:rsidRPr="00AB06BA">
        <w:rPr>
          <w:rFonts w:ascii="Menlo" w:hAnsi="Menlo" w:cs="Menlo"/>
          <w:color w:val="8CD3FE"/>
          <w:lang w:val="en-US"/>
        </w:rPr>
        <w:t>y_true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C27E65"/>
          <w:lang w:val="en-US"/>
        </w:rPr>
        <w:t>'k'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proofErr w:type="spellStart"/>
      <w:r w:rsidRPr="00AB06BA">
        <w:rPr>
          <w:rFonts w:ascii="Menlo" w:hAnsi="Menlo" w:cs="Menlo"/>
          <w:color w:val="8CD3FE"/>
          <w:lang w:val="en-US"/>
        </w:rPr>
        <w:t>lw</w:t>
      </w:r>
      <w:proofErr w:type="spellEnd"/>
      <w:r w:rsidRPr="00AB06BA">
        <w:rPr>
          <w:rFonts w:ascii="Menlo" w:hAnsi="Menlo" w:cs="Menlo"/>
          <w:color w:val="CACACA"/>
          <w:lang w:val="en-US"/>
        </w:rPr>
        <w:t>=</w:t>
      </w:r>
      <w:r w:rsidRPr="00AB06BA">
        <w:rPr>
          <w:rFonts w:ascii="Menlo" w:hAnsi="Menlo" w:cs="Menlo"/>
          <w:color w:val="A7C598"/>
          <w:lang w:val="en-US"/>
        </w:rPr>
        <w:t>1.5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8CD3FE"/>
          <w:lang w:val="en-US"/>
        </w:rPr>
        <w:t>label</w:t>
      </w:r>
      <w:r w:rsidRPr="00AB06BA">
        <w:rPr>
          <w:rFonts w:ascii="Menlo" w:hAnsi="Menlo" w:cs="Menlo"/>
          <w:color w:val="CACACA"/>
          <w:lang w:val="en-US"/>
        </w:rPr>
        <w:t>=</w:t>
      </w:r>
      <w:r w:rsidRPr="00AB06BA">
        <w:rPr>
          <w:rFonts w:ascii="Menlo" w:hAnsi="Menlo" w:cs="Menlo"/>
          <w:color w:val="C27E65"/>
          <w:lang w:val="en-US"/>
        </w:rPr>
        <w:t>'</w:t>
      </w:r>
      <w:r>
        <w:rPr>
          <w:rFonts w:ascii="Menlo" w:hAnsi="Menlo" w:cs="Menlo"/>
          <w:color w:val="C27E65"/>
        </w:rPr>
        <w:t>Исходный</w:t>
      </w:r>
      <w:r w:rsidRPr="00AB06BA">
        <w:rPr>
          <w:rFonts w:ascii="Menlo" w:hAnsi="Menlo" w:cs="Menlo"/>
          <w:color w:val="C27E65"/>
          <w:lang w:val="en-US"/>
        </w:rPr>
        <w:t xml:space="preserve"> </w:t>
      </w:r>
      <w:r>
        <w:rPr>
          <w:rFonts w:ascii="Menlo" w:hAnsi="Menlo" w:cs="Menlo"/>
          <w:color w:val="C27E65"/>
        </w:rPr>
        <w:t>сигнал</w:t>
      </w:r>
      <w:r w:rsidRPr="00AB06BA">
        <w:rPr>
          <w:rFonts w:ascii="Menlo" w:hAnsi="Menlo" w:cs="Menlo"/>
          <w:color w:val="C27E65"/>
          <w:lang w:val="en-US"/>
        </w:rPr>
        <w:t>'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5F45F9B1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stem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8CD3FE"/>
          <w:lang w:val="en-US"/>
        </w:rPr>
        <w:t>t_samples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8CD3FE"/>
          <w:lang w:val="en-US"/>
        </w:rPr>
        <w:t>samples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proofErr w:type="spellStart"/>
      <w:r w:rsidRPr="00AB06BA">
        <w:rPr>
          <w:rFonts w:ascii="Menlo" w:hAnsi="Menlo" w:cs="Menlo"/>
          <w:color w:val="8CD3FE"/>
          <w:lang w:val="en-US"/>
        </w:rPr>
        <w:t>linefmt</w:t>
      </w:r>
      <w:proofErr w:type="spellEnd"/>
      <w:r w:rsidRPr="00AB06BA">
        <w:rPr>
          <w:rFonts w:ascii="Menlo" w:hAnsi="Menlo" w:cs="Menlo"/>
          <w:color w:val="CACACA"/>
          <w:lang w:val="en-US"/>
        </w:rPr>
        <w:t>=</w:t>
      </w:r>
      <w:r w:rsidRPr="00AB06BA">
        <w:rPr>
          <w:rFonts w:ascii="Menlo" w:hAnsi="Menlo" w:cs="Menlo"/>
          <w:color w:val="C27E65"/>
          <w:lang w:val="en-US"/>
        </w:rPr>
        <w:t>'r-'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proofErr w:type="spellStart"/>
      <w:r w:rsidRPr="00AB06BA">
        <w:rPr>
          <w:rFonts w:ascii="Menlo" w:hAnsi="Menlo" w:cs="Menlo"/>
          <w:color w:val="8CD3FE"/>
          <w:lang w:val="en-US"/>
        </w:rPr>
        <w:t>markerfmt</w:t>
      </w:r>
      <w:proofErr w:type="spellEnd"/>
      <w:r w:rsidRPr="00AB06BA">
        <w:rPr>
          <w:rFonts w:ascii="Menlo" w:hAnsi="Menlo" w:cs="Menlo"/>
          <w:color w:val="CACACA"/>
          <w:lang w:val="en-US"/>
        </w:rPr>
        <w:t>=</w:t>
      </w:r>
      <w:r w:rsidRPr="00AB06BA">
        <w:rPr>
          <w:rFonts w:ascii="Menlo" w:hAnsi="Menlo" w:cs="Menlo"/>
          <w:color w:val="C27E65"/>
          <w:lang w:val="en-US"/>
        </w:rPr>
        <w:t>'</w:t>
      </w:r>
      <w:proofErr w:type="spellStart"/>
      <w:r w:rsidRPr="00AB06BA">
        <w:rPr>
          <w:rFonts w:ascii="Menlo" w:hAnsi="Menlo" w:cs="Menlo"/>
          <w:color w:val="C27E65"/>
          <w:lang w:val="en-US"/>
        </w:rPr>
        <w:t>ro</w:t>
      </w:r>
      <w:proofErr w:type="spellEnd"/>
      <w:r w:rsidRPr="00AB06BA">
        <w:rPr>
          <w:rFonts w:ascii="Menlo" w:hAnsi="Menlo" w:cs="Menlo"/>
          <w:color w:val="C27E65"/>
          <w:lang w:val="en-US"/>
        </w:rPr>
        <w:t>'</w:t>
      </w:r>
      <w:r w:rsidRPr="00AB06BA">
        <w:rPr>
          <w:rFonts w:ascii="Menlo" w:hAnsi="Menlo" w:cs="Menlo"/>
          <w:color w:val="CACACA"/>
          <w:lang w:val="en-US"/>
        </w:rPr>
        <w:t>,</w:t>
      </w:r>
    </w:p>
    <w:p w14:paraId="1A88E481" w14:textId="77777777" w:rsid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 w:rsidRPr="00AB06BA">
        <w:rPr>
          <w:rFonts w:ascii="Menlo" w:hAnsi="Menlo" w:cs="Menlo"/>
          <w:color w:val="CACACA"/>
          <w:lang w:val="en-US"/>
        </w:rPr>
        <w:t xml:space="preserve">             </w:t>
      </w:r>
      <w:proofErr w:type="spellStart"/>
      <w:r>
        <w:rPr>
          <w:rFonts w:ascii="Menlo" w:hAnsi="Menlo" w:cs="Menlo"/>
          <w:color w:val="8CD3FE"/>
        </w:rPr>
        <w:t>basefmt</w:t>
      </w:r>
      <w:proofErr w:type="spellEnd"/>
      <w:r>
        <w:rPr>
          <w:rFonts w:ascii="Menlo" w:hAnsi="Menlo" w:cs="Menlo"/>
          <w:color w:val="CACACA"/>
        </w:rPr>
        <w:t>=</w:t>
      </w:r>
      <w:r>
        <w:rPr>
          <w:rFonts w:ascii="Menlo" w:hAnsi="Menlo" w:cs="Menlo"/>
          <w:color w:val="C27E65"/>
        </w:rPr>
        <w:t>' '</w:t>
      </w:r>
      <w:r>
        <w:rPr>
          <w:rFonts w:ascii="Menlo" w:hAnsi="Menlo" w:cs="Menlo"/>
          <w:color w:val="CACACA"/>
        </w:rPr>
        <w:t xml:space="preserve">, </w:t>
      </w:r>
      <w:proofErr w:type="spellStart"/>
      <w:r>
        <w:rPr>
          <w:rFonts w:ascii="Menlo" w:hAnsi="Menlo" w:cs="Menlo"/>
          <w:color w:val="8CD3FE"/>
        </w:rPr>
        <w:t>label</w:t>
      </w:r>
      <w:proofErr w:type="spellEnd"/>
      <w:r>
        <w:rPr>
          <w:rFonts w:ascii="Menlo" w:hAnsi="Menlo" w:cs="Menlo"/>
          <w:color w:val="CACACA"/>
        </w:rPr>
        <w:t>=</w:t>
      </w:r>
      <w:r>
        <w:rPr>
          <w:rFonts w:ascii="Menlo" w:hAnsi="Menlo" w:cs="Menlo"/>
          <w:color w:val="C27E65"/>
        </w:rPr>
        <w:t>'Дискретные отсчёты'</w:t>
      </w:r>
      <w:r>
        <w:rPr>
          <w:rFonts w:ascii="Menlo" w:hAnsi="Menlo" w:cs="Menlo"/>
          <w:color w:val="CACACA"/>
        </w:rPr>
        <w:t>)</w:t>
      </w:r>
    </w:p>
    <w:p w14:paraId="10B2DD3E" w14:textId="77777777" w:rsid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43C0A0"/>
        </w:rPr>
        <w:t>plt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plot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t_cont</w:t>
      </w:r>
      <w:proofErr w:type="spellEnd"/>
      <w:r>
        <w:rPr>
          <w:rFonts w:ascii="Menlo" w:hAnsi="Menlo" w:cs="Menlo"/>
          <w:color w:val="CACACA"/>
        </w:rPr>
        <w:t xml:space="preserve">, </w:t>
      </w:r>
      <w:proofErr w:type="spellStart"/>
      <w:r>
        <w:rPr>
          <w:rFonts w:ascii="Menlo" w:hAnsi="Menlo" w:cs="Menlo"/>
          <w:color w:val="8CD3FE"/>
        </w:rPr>
        <w:t>y_rec</w:t>
      </w:r>
      <w:proofErr w:type="spellEnd"/>
      <w:r>
        <w:rPr>
          <w:rFonts w:ascii="Menlo" w:hAnsi="Menlo" w:cs="Menlo"/>
          <w:color w:val="CACACA"/>
        </w:rPr>
        <w:t xml:space="preserve">, </w:t>
      </w:r>
      <w:r>
        <w:rPr>
          <w:rFonts w:ascii="Menlo" w:hAnsi="Menlo" w:cs="Menlo"/>
          <w:color w:val="C27E65"/>
        </w:rPr>
        <w:t>'b--'</w:t>
      </w:r>
      <w:r>
        <w:rPr>
          <w:rFonts w:ascii="Menlo" w:hAnsi="Menlo" w:cs="Menlo"/>
          <w:color w:val="CACACA"/>
        </w:rPr>
        <w:t xml:space="preserve">, </w:t>
      </w:r>
      <w:proofErr w:type="spellStart"/>
      <w:r>
        <w:rPr>
          <w:rFonts w:ascii="Menlo" w:hAnsi="Menlo" w:cs="Menlo"/>
          <w:color w:val="8CD3FE"/>
        </w:rPr>
        <w:t>lw</w:t>
      </w:r>
      <w:proofErr w:type="spellEnd"/>
      <w:r>
        <w:rPr>
          <w:rFonts w:ascii="Menlo" w:hAnsi="Menlo" w:cs="Menlo"/>
          <w:color w:val="CACACA"/>
        </w:rPr>
        <w:t>=</w:t>
      </w:r>
      <w:r>
        <w:rPr>
          <w:rFonts w:ascii="Menlo" w:hAnsi="Menlo" w:cs="Menlo"/>
          <w:color w:val="A7C598"/>
        </w:rPr>
        <w:t>1.2</w:t>
      </w:r>
      <w:r>
        <w:rPr>
          <w:rFonts w:ascii="Menlo" w:hAnsi="Menlo" w:cs="Menlo"/>
          <w:color w:val="CACACA"/>
        </w:rPr>
        <w:t xml:space="preserve">, </w:t>
      </w:r>
      <w:proofErr w:type="spellStart"/>
      <w:r>
        <w:rPr>
          <w:rFonts w:ascii="Menlo" w:hAnsi="Menlo" w:cs="Menlo"/>
          <w:color w:val="8CD3FE"/>
        </w:rPr>
        <w:t>label</w:t>
      </w:r>
      <w:proofErr w:type="spellEnd"/>
      <w:r>
        <w:rPr>
          <w:rFonts w:ascii="Menlo" w:hAnsi="Menlo" w:cs="Menlo"/>
          <w:color w:val="CACACA"/>
        </w:rPr>
        <w:t>=</w:t>
      </w:r>
      <w:r>
        <w:rPr>
          <w:rFonts w:ascii="Menlo" w:hAnsi="Menlo" w:cs="Menlo"/>
          <w:color w:val="C27E65"/>
        </w:rPr>
        <w:t>'Восстановленный сигнал'</w:t>
      </w:r>
      <w:r>
        <w:rPr>
          <w:rFonts w:ascii="Menlo" w:hAnsi="Menlo" w:cs="Menlo"/>
          <w:color w:val="CACACA"/>
        </w:rPr>
        <w:t>)</w:t>
      </w:r>
    </w:p>
    <w:p w14:paraId="38DE45BA" w14:textId="77777777" w:rsidR="0011233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3C0A0"/>
        </w:rPr>
        <w:t>plt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title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'Сигналы</w:t>
      </w:r>
      <w:proofErr w:type="spellEnd"/>
      <w:r>
        <w:rPr>
          <w:rFonts w:ascii="Menlo" w:hAnsi="Menlo" w:cs="Menlo"/>
          <w:color w:val="C27E65"/>
        </w:rPr>
        <w:t xml:space="preserve"> (</w:t>
      </w:r>
      <w:proofErr w:type="spellStart"/>
      <w:r>
        <w:rPr>
          <w:rFonts w:ascii="Menlo" w:hAnsi="Menlo" w:cs="Menlo"/>
          <w:color w:val="C27E65"/>
        </w:rPr>
        <w:t>f_d</w:t>
      </w:r>
      <w:proofErr w:type="spellEnd"/>
      <w:r>
        <w:rPr>
          <w:rFonts w:ascii="Menlo" w:hAnsi="Menlo" w:cs="Menlo"/>
          <w:color w:val="C27E65"/>
        </w:rPr>
        <w:t>=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8CD3FE"/>
        </w:rPr>
        <w:t>fd</w:t>
      </w:r>
      <w:proofErr w:type="spellEnd"/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 xml:space="preserve"> Гц, </w:t>
      </w:r>
      <w:proofErr w:type="spellStart"/>
      <w:r>
        <w:rPr>
          <w:rFonts w:ascii="Menlo" w:hAnsi="Menlo" w:cs="Menlo"/>
          <w:color w:val="C27E65"/>
        </w:rPr>
        <w:t>Δt</w:t>
      </w:r>
      <w:proofErr w:type="spellEnd"/>
      <w:r>
        <w:rPr>
          <w:rFonts w:ascii="Menlo" w:hAnsi="Menlo" w:cs="Menlo"/>
          <w:color w:val="C27E65"/>
        </w:rPr>
        <w:t>=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8CD3FE"/>
        </w:rPr>
        <w:t>dt</w:t>
      </w:r>
      <w:r>
        <w:rPr>
          <w:rFonts w:ascii="Menlo" w:hAnsi="Menlo" w:cs="Menlo"/>
          <w:color w:val="4689CC"/>
        </w:rPr>
        <w:t>:.3f}</w:t>
      </w:r>
      <w:r>
        <w:rPr>
          <w:rFonts w:ascii="Menlo" w:hAnsi="Menlo" w:cs="Menlo"/>
          <w:color w:val="C27E65"/>
        </w:rPr>
        <w:t>, N=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43C0A0"/>
        </w:rPr>
        <w:t>m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ceil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2B3FF"/>
        </w:rPr>
        <w:t>N</w:t>
      </w:r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)'</w:t>
      </w:r>
      <w:r>
        <w:rPr>
          <w:rFonts w:ascii="Menlo" w:hAnsi="Menlo" w:cs="Menlo"/>
          <w:color w:val="CACACA"/>
        </w:rPr>
        <w:t>)</w:t>
      </w:r>
    </w:p>
    <w:p w14:paraId="4225BEDF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xlabel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C27E65"/>
          <w:lang w:val="en-US"/>
        </w:rPr>
        <w:t>'t'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3D1843BC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ylabel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C27E65"/>
          <w:lang w:val="en-US"/>
        </w:rPr>
        <w:t>'y(t)'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66EB4B27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xlim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([-</w:t>
      </w:r>
      <w:r w:rsidRPr="00AB06BA">
        <w:rPr>
          <w:rFonts w:ascii="Menlo" w:hAnsi="Menlo" w:cs="Menlo"/>
          <w:color w:val="A7C598"/>
          <w:lang w:val="en-US"/>
        </w:rPr>
        <w:t>0.5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42B3FF"/>
          <w:lang w:val="en-US"/>
        </w:rPr>
        <w:t>T</w:t>
      </w:r>
      <w:r w:rsidRPr="00AB06BA">
        <w:rPr>
          <w:rFonts w:ascii="Menlo" w:hAnsi="Menlo" w:cs="Menlo"/>
          <w:color w:val="CACACA"/>
          <w:lang w:val="en-US"/>
        </w:rPr>
        <w:t>*</w:t>
      </w:r>
      <w:r w:rsidRPr="00AB06BA">
        <w:rPr>
          <w:rFonts w:ascii="Menlo" w:hAnsi="Menlo" w:cs="Menlo"/>
          <w:color w:val="A7C598"/>
          <w:lang w:val="en-US"/>
        </w:rPr>
        <w:t>1.5</w:t>
      </w:r>
      <w:r w:rsidRPr="00AB06BA">
        <w:rPr>
          <w:rFonts w:ascii="Menlo" w:hAnsi="Menlo" w:cs="Menlo"/>
          <w:color w:val="CACACA"/>
          <w:lang w:val="en-US"/>
        </w:rPr>
        <w:t>])</w:t>
      </w:r>
    </w:p>
    <w:p w14:paraId="6BAEF86C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ylim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([-</w:t>
      </w:r>
      <w:r w:rsidRPr="00AB06BA">
        <w:rPr>
          <w:rFonts w:ascii="Menlo" w:hAnsi="Menlo" w:cs="Menlo"/>
          <w:color w:val="42B3FF"/>
          <w:lang w:val="en-US"/>
        </w:rPr>
        <w:t>R</w:t>
      </w:r>
      <w:r w:rsidRPr="00AB06BA">
        <w:rPr>
          <w:rFonts w:ascii="Menlo" w:hAnsi="Menlo" w:cs="Menlo"/>
          <w:color w:val="CACACA"/>
          <w:lang w:val="en-US"/>
        </w:rPr>
        <w:t>*</w:t>
      </w:r>
      <w:r w:rsidRPr="00AB06BA">
        <w:rPr>
          <w:rFonts w:ascii="Menlo" w:hAnsi="Menlo" w:cs="Menlo"/>
          <w:color w:val="A7C598"/>
          <w:lang w:val="en-US"/>
        </w:rPr>
        <w:t>0.1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42B3FF"/>
          <w:lang w:val="en-US"/>
        </w:rPr>
        <w:t>R</w:t>
      </w:r>
      <w:r w:rsidRPr="00AB06BA">
        <w:rPr>
          <w:rFonts w:ascii="Menlo" w:hAnsi="Menlo" w:cs="Menlo"/>
          <w:color w:val="CACACA"/>
          <w:lang w:val="en-US"/>
        </w:rPr>
        <w:t>*</w:t>
      </w:r>
      <w:r w:rsidRPr="00AB06BA">
        <w:rPr>
          <w:rFonts w:ascii="Menlo" w:hAnsi="Menlo" w:cs="Menlo"/>
          <w:color w:val="A7C598"/>
          <w:lang w:val="en-US"/>
        </w:rPr>
        <w:t>1.5</w:t>
      </w:r>
      <w:r w:rsidRPr="00AB06BA">
        <w:rPr>
          <w:rFonts w:ascii="Menlo" w:hAnsi="Menlo" w:cs="Menlo"/>
          <w:color w:val="CACACA"/>
          <w:lang w:val="en-US"/>
        </w:rPr>
        <w:t>])</w:t>
      </w:r>
    </w:p>
    <w:p w14:paraId="327D3E99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legend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8CD3FE"/>
          <w:lang w:val="en-US"/>
        </w:rPr>
        <w:t>loc</w:t>
      </w:r>
      <w:r w:rsidRPr="00AB06BA">
        <w:rPr>
          <w:rFonts w:ascii="Menlo" w:hAnsi="Menlo" w:cs="Menlo"/>
          <w:color w:val="CACACA"/>
          <w:lang w:val="en-US"/>
        </w:rPr>
        <w:t>=</w:t>
      </w:r>
      <w:r w:rsidRPr="00AB06BA">
        <w:rPr>
          <w:rFonts w:ascii="Menlo" w:hAnsi="Menlo" w:cs="Menlo"/>
          <w:color w:val="C27E65"/>
          <w:lang w:val="en-US"/>
        </w:rPr>
        <w:t>'upper right'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09D734B3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grid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42B3FF"/>
          <w:lang w:val="en-US"/>
        </w:rPr>
        <w:t>True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200D6496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</w:p>
    <w:p w14:paraId="3CD892C1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r w:rsidRPr="00AB06BA">
        <w:rPr>
          <w:rFonts w:ascii="Menlo" w:hAnsi="Menlo" w:cs="Menlo"/>
          <w:color w:val="598A43"/>
          <w:lang w:val="en-US"/>
        </w:rPr>
        <w:t xml:space="preserve"># </w:t>
      </w:r>
      <w:r>
        <w:rPr>
          <w:rFonts w:ascii="Menlo" w:hAnsi="Menlo" w:cs="Menlo"/>
          <w:color w:val="598A43"/>
        </w:rPr>
        <w:t>Ошибка</w:t>
      </w:r>
    </w:p>
    <w:p w14:paraId="5B82BBCC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subplot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D4D69A"/>
          <w:lang w:val="en-US"/>
        </w:rPr>
        <w:t>len</w:t>
      </w:r>
      <w:proofErr w:type="spell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8CD3FE"/>
          <w:lang w:val="en-US"/>
        </w:rPr>
        <w:t>fd_list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), </w:t>
      </w:r>
      <w:r w:rsidRPr="00AB06BA">
        <w:rPr>
          <w:rFonts w:ascii="Menlo" w:hAnsi="Menlo" w:cs="Menlo"/>
          <w:color w:val="A7C598"/>
          <w:lang w:val="en-US"/>
        </w:rPr>
        <w:t>2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A7C598"/>
          <w:lang w:val="en-US"/>
        </w:rPr>
        <w:t>2</w:t>
      </w:r>
      <w:r w:rsidRPr="00AB06BA">
        <w:rPr>
          <w:rFonts w:ascii="Menlo" w:hAnsi="Menlo" w:cs="Menlo"/>
          <w:color w:val="CACACA"/>
          <w:lang w:val="en-US"/>
        </w:rPr>
        <w:t>*</w:t>
      </w:r>
      <w:proofErr w:type="spellStart"/>
      <w:r w:rsidRPr="00AB06BA">
        <w:rPr>
          <w:rFonts w:ascii="Menlo" w:hAnsi="Menlo" w:cs="Menlo"/>
          <w:color w:val="8CD3FE"/>
          <w:lang w:val="en-US"/>
        </w:rPr>
        <w:t>i</w:t>
      </w:r>
      <w:proofErr w:type="spellEnd"/>
      <w:r w:rsidRPr="00AB06BA">
        <w:rPr>
          <w:rFonts w:ascii="Menlo" w:hAnsi="Menlo" w:cs="Menlo"/>
          <w:color w:val="CACACA"/>
          <w:lang w:val="en-US"/>
        </w:rPr>
        <w:t>)</w:t>
      </w:r>
    </w:p>
    <w:p w14:paraId="416B581A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plot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proofErr w:type="spellStart"/>
      <w:r w:rsidRPr="00AB06BA">
        <w:rPr>
          <w:rFonts w:ascii="Menlo" w:hAnsi="Menlo" w:cs="Menlo"/>
          <w:color w:val="8CD3FE"/>
          <w:lang w:val="en-US"/>
        </w:rPr>
        <w:t>t_cont</w:t>
      </w:r>
      <w:proofErr w:type="spellEnd"/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8CD3FE"/>
          <w:lang w:val="en-US"/>
        </w:rPr>
        <w:t>error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C27E65"/>
          <w:lang w:val="en-US"/>
        </w:rPr>
        <w:t>'r'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4E1FB2DD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title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4689CC"/>
          <w:lang w:val="en-US"/>
        </w:rPr>
        <w:t>f</w:t>
      </w:r>
      <w:r w:rsidRPr="00AB06BA">
        <w:rPr>
          <w:rFonts w:ascii="Menlo" w:hAnsi="Menlo" w:cs="Menlo"/>
          <w:color w:val="C27E65"/>
          <w:lang w:val="en-US"/>
        </w:rPr>
        <w:t>'</w:t>
      </w:r>
      <w:r>
        <w:rPr>
          <w:rFonts w:ascii="Menlo" w:hAnsi="Menlo" w:cs="Menlo"/>
          <w:color w:val="C27E65"/>
        </w:rPr>
        <w:t>Ошибка</w:t>
      </w:r>
      <w:r w:rsidRPr="00AB06BA">
        <w:rPr>
          <w:rFonts w:ascii="Menlo" w:hAnsi="Menlo" w:cs="Menlo"/>
          <w:color w:val="C27E65"/>
          <w:lang w:val="en-US"/>
        </w:rPr>
        <w:t xml:space="preserve"> </w:t>
      </w:r>
      <w:r>
        <w:rPr>
          <w:rFonts w:ascii="Menlo" w:hAnsi="Menlo" w:cs="Menlo"/>
          <w:color w:val="C27E65"/>
        </w:rPr>
        <w:t>восстановления</w:t>
      </w:r>
      <w:r w:rsidRPr="00AB06BA">
        <w:rPr>
          <w:rFonts w:ascii="Menlo" w:hAnsi="Menlo" w:cs="Menlo"/>
          <w:color w:val="C27E65"/>
          <w:lang w:val="en-US"/>
        </w:rPr>
        <w:t xml:space="preserve"> (</w:t>
      </w:r>
      <w:proofErr w:type="spellStart"/>
      <w:r w:rsidRPr="00AB06BA">
        <w:rPr>
          <w:rFonts w:ascii="Menlo" w:hAnsi="Menlo" w:cs="Menlo"/>
          <w:color w:val="C27E65"/>
          <w:lang w:val="en-US"/>
        </w:rPr>
        <w:t>f_d</w:t>
      </w:r>
      <w:proofErr w:type="spellEnd"/>
      <w:r w:rsidRPr="00AB06BA">
        <w:rPr>
          <w:rFonts w:ascii="Menlo" w:hAnsi="Menlo" w:cs="Menlo"/>
          <w:color w:val="C27E65"/>
          <w:lang w:val="en-US"/>
        </w:rPr>
        <w:t>=</w:t>
      </w:r>
      <w:r w:rsidRPr="00AB06BA">
        <w:rPr>
          <w:rFonts w:ascii="Menlo" w:hAnsi="Menlo" w:cs="Menlo"/>
          <w:color w:val="4689CC"/>
          <w:lang w:val="en-US"/>
        </w:rPr>
        <w:t>{</w:t>
      </w:r>
      <w:proofErr w:type="spellStart"/>
      <w:r w:rsidRPr="00AB06BA">
        <w:rPr>
          <w:rFonts w:ascii="Menlo" w:hAnsi="Menlo" w:cs="Menlo"/>
          <w:color w:val="8CD3FE"/>
          <w:lang w:val="en-US"/>
        </w:rPr>
        <w:t>fd</w:t>
      </w:r>
      <w:proofErr w:type="spellEnd"/>
      <w:r w:rsidRPr="00AB06BA">
        <w:rPr>
          <w:rFonts w:ascii="Menlo" w:hAnsi="Menlo" w:cs="Menlo"/>
          <w:color w:val="4689CC"/>
          <w:lang w:val="en-US"/>
        </w:rPr>
        <w:t>}</w:t>
      </w:r>
      <w:r w:rsidRPr="00AB06BA">
        <w:rPr>
          <w:rFonts w:ascii="Menlo" w:hAnsi="Menlo" w:cs="Menlo"/>
          <w:color w:val="C27E65"/>
          <w:lang w:val="en-US"/>
        </w:rPr>
        <w:t xml:space="preserve"> </w:t>
      </w:r>
      <w:r>
        <w:rPr>
          <w:rFonts w:ascii="Menlo" w:hAnsi="Menlo" w:cs="Menlo"/>
          <w:color w:val="C27E65"/>
        </w:rPr>
        <w:t>Гц</w:t>
      </w:r>
      <w:r w:rsidRPr="00AB06BA">
        <w:rPr>
          <w:rFonts w:ascii="Menlo" w:hAnsi="Menlo" w:cs="Menlo"/>
          <w:color w:val="C27E65"/>
          <w:lang w:val="en-US"/>
        </w:rPr>
        <w:t>)'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311DA4D3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xlabel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C27E65"/>
          <w:lang w:val="en-US"/>
        </w:rPr>
        <w:t>'t'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5948F2A4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ylabel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C27E65"/>
          <w:lang w:val="en-US"/>
        </w:rPr>
        <w:t>'</w:t>
      </w:r>
      <w:r>
        <w:rPr>
          <w:rFonts w:ascii="Menlo" w:hAnsi="Menlo" w:cs="Menlo"/>
          <w:color w:val="C27E65"/>
        </w:rPr>
        <w:t>Ошибка</w:t>
      </w:r>
      <w:r w:rsidRPr="00AB06BA">
        <w:rPr>
          <w:rFonts w:ascii="Menlo" w:hAnsi="Menlo" w:cs="Menlo"/>
          <w:color w:val="C27E65"/>
          <w:lang w:val="en-US"/>
        </w:rPr>
        <w:t>'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5E915C10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xlim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([-</w:t>
      </w:r>
      <w:r w:rsidRPr="00AB06BA">
        <w:rPr>
          <w:rFonts w:ascii="Menlo" w:hAnsi="Menlo" w:cs="Menlo"/>
          <w:color w:val="A7C598"/>
          <w:lang w:val="en-US"/>
        </w:rPr>
        <w:t>0.5</w:t>
      </w:r>
      <w:r w:rsidRPr="00AB06BA">
        <w:rPr>
          <w:rFonts w:ascii="Menlo" w:hAnsi="Menlo" w:cs="Menlo"/>
          <w:color w:val="CACACA"/>
          <w:lang w:val="en-US"/>
        </w:rPr>
        <w:t xml:space="preserve">, </w:t>
      </w:r>
      <w:r w:rsidRPr="00AB06BA">
        <w:rPr>
          <w:rFonts w:ascii="Menlo" w:hAnsi="Menlo" w:cs="Menlo"/>
          <w:color w:val="42B3FF"/>
          <w:lang w:val="en-US"/>
        </w:rPr>
        <w:t>T</w:t>
      </w:r>
      <w:r w:rsidRPr="00AB06BA">
        <w:rPr>
          <w:rFonts w:ascii="Menlo" w:hAnsi="Menlo" w:cs="Menlo"/>
          <w:color w:val="CACACA"/>
          <w:lang w:val="en-US"/>
        </w:rPr>
        <w:t>*</w:t>
      </w:r>
      <w:r w:rsidRPr="00AB06BA">
        <w:rPr>
          <w:rFonts w:ascii="Menlo" w:hAnsi="Menlo" w:cs="Menlo"/>
          <w:color w:val="A7C598"/>
          <w:lang w:val="en-US"/>
        </w:rPr>
        <w:t>1.5</w:t>
      </w:r>
      <w:r w:rsidRPr="00AB06BA">
        <w:rPr>
          <w:rFonts w:ascii="Menlo" w:hAnsi="Menlo" w:cs="Menlo"/>
          <w:color w:val="CACACA"/>
          <w:lang w:val="en-US"/>
        </w:rPr>
        <w:t>])</w:t>
      </w:r>
    </w:p>
    <w:p w14:paraId="0985AD87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r w:rsidRPr="00AB06BA">
        <w:rPr>
          <w:rFonts w:ascii="Menlo" w:hAnsi="Menlo" w:cs="Menlo"/>
          <w:color w:val="CACACA"/>
          <w:lang w:val="en-US"/>
        </w:rPr>
        <w:t xml:space="preserve">    </w:t>
      </w: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grid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</w:t>
      </w:r>
      <w:r w:rsidRPr="00AB06BA">
        <w:rPr>
          <w:rFonts w:ascii="Menlo" w:hAnsi="Menlo" w:cs="Menlo"/>
          <w:color w:val="42B3FF"/>
          <w:lang w:val="en-US"/>
        </w:rPr>
        <w:t>True</w:t>
      </w:r>
      <w:r w:rsidRPr="00AB06BA">
        <w:rPr>
          <w:rFonts w:ascii="Menlo" w:hAnsi="Menlo" w:cs="Menlo"/>
          <w:color w:val="CACACA"/>
          <w:lang w:val="en-US"/>
        </w:rPr>
        <w:t>)</w:t>
      </w:r>
    </w:p>
    <w:p w14:paraId="685ED41B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</w:p>
    <w:p w14:paraId="18FBF544" w14:textId="77777777" w:rsidR="0011233A" w:rsidRPr="00AB06BA" w:rsidRDefault="0011233A" w:rsidP="0011233A">
      <w:pPr>
        <w:autoSpaceDE w:val="0"/>
        <w:autoSpaceDN w:val="0"/>
        <w:adjustRightInd w:val="0"/>
        <w:rPr>
          <w:rFonts w:ascii="Menlo" w:hAnsi="Menlo" w:cs="Menlo"/>
          <w:color w:val="CACACA"/>
          <w:lang w:val="en-US"/>
        </w:rPr>
      </w:pP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tight</w:t>
      </w:r>
      <w:proofErr w:type="gramEnd"/>
      <w:r w:rsidRPr="00AB06BA">
        <w:rPr>
          <w:rFonts w:ascii="Menlo" w:hAnsi="Menlo" w:cs="Menlo"/>
          <w:color w:val="D4D69A"/>
          <w:lang w:val="en-US"/>
        </w:rPr>
        <w:t>_layout</w:t>
      </w:r>
      <w:proofErr w:type="spellEnd"/>
      <w:r w:rsidRPr="00AB06BA">
        <w:rPr>
          <w:rFonts w:ascii="Menlo" w:hAnsi="Menlo" w:cs="Menlo"/>
          <w:color w:val="CACACA"/>
          <w:lang w:val="en-US"/>
        </w:rPr>
        <w:t>()</w:t>
      </w:r>
    </w:p>
    <w:p w14:paraId="62E9D752" w14:textId="3585ADA9" w:rsidR="00D27655" w:rsidRPr="0011233A" w:rsidRDefault="0011233A" w:rsidP="0011233A">
      <w:pPr>
        <w:autoSpaceDE w:val="0"/>
        <w:autoSpaceDN w:val="0"/>
        <w:adjustRightInd w:val="0"/>
        <w:rPr>
          <w:rStyle w:val="af"/>
          <w:rFonts w:ascii="Menlo" w:hAnsi="Menlo" w:cs="Menlo"/>
          <w:i w:val="0"/>
          <w:iCs w:val="0"/>
          <w:color w:val="CACACA"/>
          <w:lang w:val="en-US"/>
        </w:rPr>
      </w:pPr>
      <w:proofErr w:type="spellStart"/>
      <w:proofErr w:type="gramStart"/>
      <w:r w:rsidRPr="00AB06BA">
        <w:rPr>
          <w:rFonts w:ascii="Menlo" w:hAnsi="Menlo" w:cs="Menlo"/>
          <w:color w:val="43C0A0"/>
          <w:lang w:val="en-US"/>
        </w:rPr>
        <w:t>plt</w:t>
      </w:r>
      <w:r w:rsidRPr="00AB06BA">
        <w:rPr>
          <w:rFonts w:ascii="Menlo" w:hAnsi="Menlo" w:cs="Menlo"/>
          <w:color w:val="CACACA"/>
          <w:lang w:val="en-US"/>
        </w:rPr>
        <w:t>.</w:t>
      </w:r>
      <w:r w:rsidRPr="00AB06BA">
        <w:rPr>
          <w:rFonts w:ascii="Menlo" w:hAnsi="Menlo" w:cs="Menlo"/>
          <w:color w:val="D4D69A"/>
          <w:lang w:val="en-US"/>
        </w:rPr>
        <w:t>show</w:t>
      </w:r>
      <w:proofErr w:type="spellEnd"/>
      <w:proofErr w:type="gramEnd"/>
      <w:r w:rsidRPr="00AB06BA">
        <w:rPr>
          <w:rFonts w:ascii="Menlo" w:hAnsi="Menlo" w:cs="Menlo"/>
          <w:color w:val="CACACA"/>
          <w:lang w:val="en-US"/>
        </w:rPr>
        <w:t>()</w:t>
      </w:r>
    </w:p>
    <w:p w14:paraId="1AF26F1B" w14:textId="6CBA3687" w:rsidR="00D27655" w:rsidRPr="00B230FB" w:rsidRDefault="00D27655" w:rsidP="00D27655">
      <w:pPr>
        <w:rPr>
          <w:rStyle w:val="af"/>
          <w:i w:val="0"/>
          <w:iCs w:val="0"/>
          <w:sz w:val="28"/>
          <w:szCs w:val="28"/>
          <w:lang w:val="en-US"/>
        </w:rPr>
      </w:pPr>
      <w:r w:rsidRPr="00B230FB">
        <w:rPr>
          <w:rStyle w:val="af"/>
          <w:i w:val="0"/>
          <w:iCs w:val="0"/>
          <w:sz w:val="28"/>
          <w:szCs w:val="28"/>
          <w:lang w:val="en-US"/>
        </w:rPr>
        <w:br w:type="page"/>
      </w:r>
    </w:p>
    <w:p w14:paraId="575114F9" w14:textId="5BF2B1E6" w:rsidR="003A4C98" w:rsidRPr="00D27655" w:rsidRDefault="00674A5B" w:rsidP="00220801">
      <w:pPr>
        <w:pStyle w:val="2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bookmarkStart w:id="4" w:name="_Toc146126282"/>
      <w:r w:rsidRPr="00D27655">
        <w:rPr>
          <w:sz w:val="32"/>
          <w:szCs w:val="32"/>
        </w:rPr>
        <w:lastRenderedPageBreak/>
        <w:t xml:space="preserve">Выводы </w:t>
      </w:r>
      <w:r w:rsidR="00232798" w:rsidRPr="00D27655">
        <w:rPr>
          <w:sz w:val="32"/>
          <w:szCs w:val="32"/>
        </w:rPr>
        <w:t>по лабораторной</w:t>
      </w:r>
      <w:r w:rsidRPr="00D27655">
        <w:rPr>
          <w:sz w:val="32"/>
          <w:szCs w:val="32"/>
        </w:rPr>
        <w:t xml:space="preserve"> работе</w:t>
      </w:r>
      <w:bookmarkEnd w:id="4"/>
    </w:p>
    <w:p w14:paraId="33948865" w14:textId="3C29F6D4" w:rsidR="004B663E" w:rsidRPr="004B663E" w:rsidRDefault="004B663E" w:rsidP="004B663E">
      <w:pPr>
        <w:spacing w:line="360" w:lineRule="auto"/>
        <w:ind w:firstLine="644"/>
        <w:jc w:val="both"/>
        <w:rPr>
          <w:sz w:val="28"/>
          <w:szCs w:val="28"/>
        </w:rPr>
      </w:pPr>
      <w:r w:rsidRPr="004B663E">
        <w:rPr>
          <w:sz w:val="28"/>
          <w:szCs w:val="28"/>
        </w:rPr>
        <w:t>В ходе выполнения лабораторной работы был исследован процесс дискретизации и восстановления непрерывного сигнала, заданного функцией полуокружности. Данный сигнал имеет низкочастотный спектр и отличается плавным изменением значений без резких скачков, что предопределяет его хорошую восстанавливаемость даже при относительно небольшом числе дискретных отсчётов.</w:t>
      </w:r>
    </w:p>
    <w:p w14:paraId="64414B0E" w14:textId="423FE87C" w:rsidR="004B663E" w:rsidRPr="004B663E" w:rsidRDefault="004B663E" w:rsidP="004B663E">
      <w:pPr>
        <w:spacing w:line="360" w:lineRule="auto"/>
        <w:ind w:firstLine="644"/>
        <w:jc w:val="both"/>
        <w:rPr>
          <w:sz w:val="28"/>
          <w:szCs w:val="28"/>
        </w:rPr>
      </w:pPr>
      <w:r w:rsidRPr="004B663E">
        <w:rPr>
          <w:sz w:val="28"/>
          <w:szCs w:val="28"/>
        </w:rPr>
        <w:t>На первом этапе была выбрана высокая частота дискретизации</w:t>
      </w:r>
      <w:r w:rsidRPr="004B663E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f</w:t>
      </w:r>
      <w:r>
        <w:rPr>
          <w:sz w:val="28"/>
          <w:szCs w:val="28"/>
          <w:vertAlign w:val="subscript"/>
          <w:lang w:val="en-US"/>
        </w:rPr>
        <w:t>d</w:t>
      </w:r>
      <w:r w:rsidRPr="004B663E">
        <w:rPr>
          <w:sz w:val="28"/>
          <w:szCs w:val="28"/>
          <w:vertAlign w:val="subscript"/>
        </w:rPr>
        <w:t xml:space="preserve"> </w:t>
      </w:r>
      <w:r w:rsidRPr="004B663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15</w:t>
      </w:r>
      <w:r w:rsidRPr="004B663E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Гц</w:t>
      </w:r>
      <w:r>
        <w:rPr>
          <w:sz w:val="28"/>
          <w:szCs w:val="28"/>
        </w:rPr>
        <w:t>.</w:t>
      </w:r>
      <w:r w:rsidRPr="004B663E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В этом случае восстановленный сигнал практически полностью совпал с исходным. Это подтверждается малыми значениями ошибок: среднеквадратичная ошибка составила</w:t>
      </w:r>
      <w:r w:rsidRPr="004B663E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MSE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≈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1.35</w:t>
      </w:r>
      <w:r w:rsidR="00A3605D" w:rsidRPr="00A3605D">
        <w:rPr>
          <w:rFonts w:ascii="Cambria Math" w:hAnsi="Cambria Math" w:cs="Cambria Math"/>
          <w:sz w:val="28"/>
          <w:szCs w:val="28"/>
        </w:rPr>
        <w:t>*</w:t>
      </w:r>
      <w:r w:rsidRPr="004B663E">
        <w:rPr>
          <w:sz w:val="28"/>
          <w:szCs w:val="28"/>
        </w:rPr>
        <w:t>10</w:t>
      </w:r>
      <w:r w:rsidR="00A3605D" w:rsidRPr="00A3605D">
        <w:rPr>
          <w:sz w:val="28"/>
          <w:szCs w:val="28"/>
          <w:vertAlign w:val="superscript"/>
        </w:rPr>
        <w:t>-3</w:t>
      </w:r>
      <w:r w:rsidRPr="004B663E">
        <w:rPr>
          <w:sz w:val="28"/>
          <w:szCs w:val="28"/>
        </w:rPr>
        <w:t xml:space="preserve">, а средняя абсолютная ошибка </w:t>
      </w:r>
      <w:r w:rsidR="00A3605D">
        <w:rPr>
          <w:sz w:val="28"/>
          <w:szCs w:val="28"/>
        </w:rPr>
        <w:t>–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MAE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≈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2.23</w:t>
      </w:r>
      <w:r w:rsidR="00A3605D" w:rsidRPr="00A3605D">
        <w:rPr>
          <w:rFonts w:ascii="Cambria Math" w:hAnsi="Cambria Math" w:cs="Cambria Math"/>
          <w:sz w:val="28"/>
          <w:szCs w:val="28"/>
        </w:rPr>
        <w:t>*</w:t>
      </w:r>
      <w:r w:rsidRPr="004B663E">
        <w:rPr>
          <w:sz w:val="28"/>
          <w:szCs w:val="28"/>
        </w:rPr>
        <w:t>10</w:t>
      </w:r>
      <w:r w:rsidR="00A3605D" w:rsidRPr="00A3605D">
        <w:rPr>
          <w:sz w:val="28"/>
          <w:szCs w:val="28"/>
          <w:vertAlign w:val="superscript"/>
        </w:rPr>
        <w:t>-2</w:t>
      </w:r>
      <w:r w:rsidRPr="004B663E">
        <w:rPr>
          <w:sz w:val="28"/>
          <w:szCs w:val="28"/>
        </w:rPr>
        <w:t xml:space="preserve">. Таким образом, при высокой частоте дискретизации </w:t>
      </w:r>
      <w:proofErr w:type="spellStart"/>
      <w:r w:rsidRPr="004B663E">
        <w:rPr>
          <w:sz w:val="28"/>
          <w:szCs w:val="28"/>
        </w:rPr>
        <w:t>sinc</w:t>
      </w:r>
      <w:proofErr w:type="spellEnd"/>
      <w:r w:rsidRPr="004B663E">
        <w:rPr>
          <w:sz w:val="28"/>
          <w:szCs w:val="28"/>
        </w:rPr>
        <w:t>-интерполяция обеспечивает практически идеальное восстановление сигнала.</w:t>
      </w:r>
    </w:p>
    <w:p w14:paraId="37E9330D" w14:textId="6083686E" w:rsidR="004B663E" w:rsidRPr="004B663E" w:rsidRDefault="004B663E" w:rsidP="004B663E">
      <w:pPr>
        <w:spacing w:line="360" w:lineRule="auto"/>
        <w:ind w:firstLine="644"/>
        <w:jc w:val="both"/>
        <w:rPr>
          <w:sz w:val="28"/>
          <w:szCs w:val="28"/>
        </w:rPr>
      </w:pPr>
      <w:r w:rsidRPr="004B663E">
        <w:rPr>
          <w:sz w:val="28"/>
          <w:szCs w:val="28"/>
        </w:rPr>
        <w:t>На следующем этапе частота дискретизации была снижена до</w:t>
      </w:r>
      <w:r w:rsidRPr="004B663E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f</w:t>
      </w:r>
      <w:r>
        <w:rPr>
          <w:sz w:val="28"/>
          <w:szCs w:val="28"/>
          <w:vertAlign w:val="subscript"/>
          <w:lang w:val="en-US"/>
        </w:rPr>
        <w:t>d</w:t>
      </w:r>
      <w:r w:rsidRPr="004B663E">
        <w:rPr>
          <w:sz w:val="28"/>
          <w:szCs w:val="28"/>
          <w:vertAlign w:val="subscript"/>
        </w:rPr>
        <w:t xml:space="preserve"> </w:t>
      </w:r>
      <w:r w:rsidRPr="004B663E">
        <w:rPr>
          <w:sz w:val="28"/>
          <w:szCs w:val="28"/>
        </w:rPr>
        <w:t>=2</w:t>
      </w:r>
      <w:r w:rsidRPr="004B663E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Гц</w:t>
      </w:r>
      <w:r w:rsidRPr="004B663E">
        <w:rPr>
          <w:sz w:val="28"/>
          <w:szCs w:val="28"/>
        </w:rPr>
        <w:t xml:space="preserve">. </w:t>
      </w:r>
      <w:r w:rsidRPr="004B663E">
        <w:rPr>
          <w:sz w:val="28"/>
          <w:szCs w:val="28"/>
        </w:rPr>
        <w:t>Здесь восстановленный сигнал уже заметно отличается от исходного, хотя в целом форма полуокружности сохраняется.</w:t>
      </w:r>
      <w:r w:rsidRPr="004B663E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Ошибки</w:t>
      </w:r>
      <w:r>
        <w:rPr>
          <w:sz w:val="28"/>
          <w:szCs w:val="28"/>
          <w:lang w:val="en-US"/>
        </w:rPr>
        <w:t xml:space="preserve"> </w:t>
      </w:r>
      <w:r w:rsidRPr="004B663E">
        <w:rPr>
          <w:sz w:val="28"/>
          <w:szCs w:val="28"/>
        </w:rPr>
        <w:t>возрастают:</w:t>
      </w:r>
      <w:r>
        <w:rPr>
          <w:sz w:val="28"/>
          <w:szCs w:val="28"/>
          <w:lang w:val="en-US"/>
        </w:rPr>
        <w:t xml:space="preserve"> </w:t>
      </w:r>
      <w:r w:rsidRPr="004B663E">
        <w:rPr>
          <w:sz w:val="28"/>
          <w:szCs w:val="28"/>
        </w:rPr>
        <w:t>MSE</w:t>
      </w:r>
      <w:r w:rsidR="00A3605D">
        <w:rPr>
          <w:sz w:val="28"/>
          <w:szCs w:val="28"/>
          <w:lang w:val="en-US"/>
        </w:rPr>
        <w:t xml:space="preserve"> </w:t>
      </w:r>
      <w:r w:rsidRPr="004B663E">
        <w:rPr>
          <w:sz w:val="28"/>
          <w:szCs w:val="28"/>
        </w:rPr>
        <w:t>≈</w:t>
      </w:r>
      <w:r w:rsidR="00A3605D">
        <w:rPr>
          <w:sz w:val="28"/>
          <w:szCs w:val="28"/>
          <w:lang w:val="en-US"/>
        </w:rPr>
        <w:t xml:space="preserve"> </w:t>
      </w:r>
      <w:r w:rsidRPr="004B663E">
        <w:rPr>
          <w:sz w:val="28"/>
          <w:szCs w:val="28"/>
        </w:rPr>
        <w:t>4.75</w:t>
      </w:r>
      <w:r w:rsidR="00A3605D">
        <w:rPr>
          <w:rFonts w:ascii="Cambria Math" w:hAnsi="Cambria Math" w:cs="Cambria Math"/>
          <w:sz w:val="28"/>
          <w:szCs w:val="28"/>
          <w:lang w:val="en-US"/>
        </w:rPr>
        <w:t>*</w:t>
      </w:r>
      <w:r w:rsidRPr="004B663E">
        <w:rPr>
          <w:sz w:val="28"/>
          <w:szCs w:val="28"/>
        </w:rPr>
        <w:t>10</w:t>
      </w:r>
      <w:r w:rsidR="00A3605D">
        <w:rPr>
          <w:sz w:val="28"/>
          <w:szCs w:val="28"/>
          <w:vertAlign w:val="superscript"/>
          <w:lang w:val="en-US"/>
        </w:rPr>
        <w:t>-2</w:t>
      </w:r>
      <w:r w:rsidRPr="004B66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 w:rsidRPr="004B663E">
        <w:rPr>
          <w:sz w:val="28"/>
          <w:szCs w:val="28"/>
        </w:rPr>
        <w:t>MAE</w:t>
      </w:r>
      <w:r w:rsidR="00A3605D">
        <w:rPr>
          <w:sz w:val="28"/>
          <w:szCs w:val="28"/>
          <w:lang w:val="en-US"/>
        </w:rPr>
        <w:t xml:space="preserve"> </w:t>
      </w:r>
      <w:r w:rsidRPr="004B663E">
        <w:rPr>
          <w:sz w:val="28"/>
          <w:szCs w:val="28"/>
        </w:rPr>
        <w:t>≈</w:t>
      </w:r>
      <w:r w:rsidR="00A3605D">
        <w:rPr>
          <w:sz w:val="28"/>
          <w:szCs w:val="28"/>
          <w:lang w:val="en-US"/>
        </w:rPr>
        <w:t xml:space="preserve"> </w:t>
      </w:r>
      <w:r w:rsidRPr="004B663E">
        <w:rPr>
          <w:sz w:val="28"/>
          <w:szCs w:val="28"/>
        </w:rPr>
        <w:t>1.92</w:t>
      </w:r>
      <w:r w:rsidR="00A3605D">
        <w:rPr>
          <w:rFonts w:ascii="Cambria Math" w:hAnsi="Cambria Math" w:cs="Cambria Math"/>
          <w:sz w:val="28"/>
          <w:szCs w:val="28"/>
          <w:lang w:val="en-US"/>
        </w:rPr>
        <w:t>*</w:t>
      </w:r>
      <w:r w:rsidRPr="004B663E">
        <w:rPr>
          <w:sz w:val="28"/>
          <w:szCs w:val="28"/>
        </w:rPr>
        <w:t>10</w:t>
      </w:r>
      <w:r w:rsidR="00A3605D">
        <w:rPr>
          <w:sz w:val="28"/>
          <w:szCs w:val="28"/>
          <w:vertAlign w:val="superscript"/>
          <w:lang w:val="en-US"/>
        </w:rPr>
        <w:t>-1</w:t>
      </w:r>
      <w:r w:rsidRPr="004B663E">
        <w:rPr>
          <w:sz w:val="28"/>
          <w:szCs w:val="28"/>
        </w:rPr>
        <w:t>. Это наглядно демонстрирует, что уменьшение числа отсчётов ухудшает точность восстановления, особенно в окрестностях концов интервала наблюдения, где сигнал изменяется сильнее.</w:t>
      </w:r>
    </w:p>
    <w:p w14:paraId="085840D5" w14:textId="6463ECE8" w:rsidR="004B663E" w:rsidRPr="004B663E" w:rsidRDefault="004B663E" w:rsidP="004B663E">
      <w:pPr>
        <w:spacing w:line="360" w:lineRule="auto"/>
        <w:ind w:firstLine="644"/>
        <w:jc w:val="both"/>
        <w:rPr>
          <w:sz w:val="28"/>
          <w:szCs w:val="28"/>
        </w:rPr>
      </w:pPr>
      <w:r w:rsidRPr="004B663E">
        <w:rPr>
          <w:sz w:val="28"/>
          <w:szCs w:val="28"/>
        </w:rPr>
        <w:t>Интересный результат был получен при ещё более низкой частоте дискретизации</w:t>
      </w:r>
      <w:r w:rsidR="00A3605D" w:rsidRPr="00A3605D">
        <w:rPr>
          <w:sz w:val="28"/>
          <w:szCs w:val="28"/>
        </w:rPr>
        <w:t xml:space="preserve"> </w:t>
      </w:r>
      <w:r w:rsidR="00A3605D" w:rsidRPr="004B663E">
        <w:rPr>
          <w:sz w:val="28"/>
          <w:szCs w:val="28"/>
        </w:rPr>
        <w:t>f</w:t>
      </w:r>
      <w:r w:rsidR="00A3605D">
        <w:rPr>
          <w:sz w:val="28"/>
          <w:szCs w:val="28"/>
          <w:vertAlign w:val="subscript"/>
          <w:lang w:val="en-US"/>
        </w:rPr>
        <w:t>d</w:t>
      </w:r>
      <w:r w:rsidR="00A3605D" w:rsidRPr="004B663E">
        <w:rPr>
          <w:sz w:val="28"/>
          <w:szCs w:val="28"/>
          <w:vertAlign w:val="subscript"/>
        </w:rPr>
        <w:t xml:space="preserve"> </w:t>
      </w:r>
      <w:r w:rsidR="00A3605D" w:rsidRPr="004B663E">
        <w:rPr>
          <w:sz w:val="28"/>
          <w:szCs w:val="28"/>
        </w:rPr>
        <w:t>=</w:t>
      </w:r>
      <w:r w:rsidR="0011233A" w:rsidRPr="00AB06BA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0.5</w:t>
      </w:r>
      <w:r w:rsidR="00A3605D" w:rsidRPr="00A3605D">
        <w:rPr>
          <w:sz w:val="28"/>
          <w:szCs w:val="28"/>
        </w:rPr>
        <w:t xml:space="preserve"> </w:t>
      </w:r>
      <w:r w:rsidR="00A3605D">
        <w:rPr>
          <w:sz w:val="28"/>
          <w:szCs w:val="28"/>
        </w:rPr>
        <w:t>Гц</w:t>
      </w:r>
      <w:r w:rsidR="00A3605D" w:rsidRPr="00A3605D">
        <w:rPr>
          <w:sz w:val="28"/>
          <w:szCs w:val="28"/>
        </w:rPr>
        <w:t xml:space="preserve">. </w:t>
      </w:r>
      <w:r w:rsidRPr="004B663E">
        <w:rPr>
          <w:sz w:val="28"/>
          <w:szCs w:val="28"/>
        </w:rPr>
        <w:t>Несмотря на то, что сигнал представляется всего одним отсчётом, ошибки оказались меньше, чем в предыдущем случае: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MSE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≈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2.15</w:t>
      </w:r>
      <w:r w:rsidRPr="004B663E">
        <w:rPr>
          <w:rFonts w:ascii="Cambria Math" w:hAnsi="Cambria Math" w:cs="Cambria Math"/>
          <w:sz w:val="28"/>
          <w:szCs w:val="28"/>
        </w:rPr>
        <w:t>⋅</w:t>
      </w:r>
      <w:r w:rsidRPr="004B663E">
        <w:rPr>
          <w:sz w:val="28"/>
          <w:szCs w:val="28"/>
        </w:rPr>
        <w:t>10</w:t>
      </w:r>
      <w:r w:rsidR="00A3605D" w:rsidRPr="00A3605D">
        <w:rPr>
          <w:sz w:val="28"/>
          <w:szCs w:val="28"/>
          <w:vertAlign w:val="superscript"/>
        </w:rPr>
        <w:t>-2</w:t>
      </w:r>
      <w:r w:rsidRPr="004B663E">
        <w:rPr>
          <w:sz w:val="28"/>
          <w:szCs w:val="28"/>
        </w:rPr>
        <w:t>,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MAE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≈</w:t>
      </w:r>
      <w:r w:rsidR="00A3605D" w:rsidRPr="00A3605D">
        <w:rPr>
          <w:sz w:val="28"/>
          <w:szCs w:val="28"/>
        </w:rPr>
        <w:t xml:space="preserve"> </w:t>
      </w:r>
      <w:r w:rsidRPr="004B663E">
        <w:rPr>
          <w:sz w:val="28"/>
          <w:szCs w:val="28"/>
        </w:rPr>
        <w:t>8.74</w:t>
      </w:r>
      <w:r w:rsidRPr="004B663E">
        <w:rPr>
          <w:rFonts w:ascii="Cambria Math" w:hAnsi="Cambria Math" w:cs="Cambria Math"/>
          <w:sz w:val="28"/>
          <w:szCs w:val="28"/>
        </w:rPr>
        <w:t>⋅</w:t>
      </w:r>
      <w:r w:rsidRPr="004B663E">
        <w:rPr>
          <w:sz w:val="28"/>
          <w:szCs w:val="28"/>
        </w:rPr>
        <w:t>10</w:t>
      </w:r>
      <w:r w:rsidR="00A3605D" w:rsidRPr="00A3605D">
        <w:rPr>
          <w:sz w:val="28"/>
          <w:szCs w:val="28"/>
          <w:vertAlign w:val="superscript"/>
        </w:rPr>
        <w:t>-2</w:t>
      </w:r>
      <w:r w:rsidRPr="004B663E">
        <w:rPr>
          <w:sz w:val="28"/>
          <w:szCs w:val="28"/>
        </w:rPr>
        <w:t>. Это объясняется тем, что исследуемый сигнал имеет низкочастотную природу, и даже крайне малое число отсчётов позволяет восстановить его в общих чертах. При этом, конечно, детали и точное совпадение с исходной функцией теряются, однако форма полуокружности остаётся узнаваемой.</w:t>
      </w:r>
    </w:p>
    <w:p w14:paraId="3CBBED51" w14:textId="77777777" w:rsidR="004B663E" w:rsidRPr="004B663E" w:rsidRDefault="004B663E" w:rsidP="004B663E">
      <w:pPr>
        <w:spacing w:line="360" w:lineRule="auto"/>
        <w:ind w:firstLine="644"/>
        <w:jc w:val="both"/>
        <w:rPr>
          <w:sz w:val="28"/>
          <w:szCs w:val="28"/>
        </w:rPr>
      </w:pPr>
      <w:r w:rsidRPr="004B663E">
        <w:rPr>
          <w:sz w:val="28"/>
          <w:szCs w:val="28"/>
        </w:rPr>
        <w:lastRenderedPageBreak/>
        <w:t xml:space="preserve">Таким образом, проведённое исследование подтвердило теоретические положения о зависимости качества восстановления от частоты дискретизации. Было показано, что для сигнала с низкочастотным спектром, каким является полуокружность, даже при малом количестве отсчётов сохраняется характерная форма функции. Это подчёркивает устойчивость методов восстановления на основе </w:t>
      </w:r>
      <w:proofErr w:type="spellStart"/>
      <w:r w:rsidRPr="004B663E">
        <w:rPr>
          <w:sz w:val="28"/>
          <w:szCs w:val="28"/>
        </w:rPr>
        <w:t>sinc</w:t>
      </w:r>
      <w:proofErr w:type="spellEnd"/>
      <w:r w:rsidRPr="004B663E">
        <w:rPr>
          <w:sz w:val="28"/>
          <w:szCs w:val="28"/>
        </w:rPr>
        <w:t>-интерполяции для классов сигналов, лишённых высокочастотных составляющих.</w:t>
      </w:r>
    </w:p>
    <w:p w14:paraId="3B51CFAF" w14:textId="108C1046" w:rsidR="004431C2" w:rsidRDefault="004431C2" w:rsidP="004B663E">
      <w:pPr>
        <w:spacing w:line="360" w:lineRule="auto"/>
        <w:ind w:firstLine="644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BB4CE6" w14:textId="6118209E" w:rsidR="00FD2A2B" w:rsidRPr="00FD2A2B" w:rsidRDefault="004431C2" w:rsidP="00FD2A2B">
      <w:pPr>
        <w:pStyle w:val="af3"/>
        <w:spacing w:before="240" w:after="240"/>
      </w:pPr>
      <w:bookmarkStart w:id="5" w:name="_Toc18873"/>
      <w:bookmarkStart w:id="6" w:name="_Toc146126283"/>
      <w:r w:rsidRPr="00EB7F80">
        <w:lastRenderedPageBreak/>
        <w:t xml:space="preserve">СПИСОК ИСПОЛЬЗОВАННЫХ </w:t>
      </w:r>
      <w:bookmarkEnd w:id="5"/>
      <w:bookmarkEnd w:id="6"/>
      <w:r w:rsidRPr="00EB7F80">
        <w:t>ИСТОЧНИКОВ</w:t>
      </w:r>
    </w:p>
    <w:p w14:paraId="69D1512F" w14:textId="7CAB5116" w:rsidR="00AB06BA" w:rsidRPr="00AB06BA" w:rsidRDefault="00AB06BA" w:rsidP="00AB06BA">
      <w:pPr>
        <w:pStyle w:val="ae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AB06BA">
        <w:rPr>
          <w:sz w:val="28"/>
          <w:szCs w:val="28"/>
        </w:rPr>
        <w:t>Python Software Foundation. Python 3. Стандартная библиотека [Электронный ресурс]. – Режим доступа:</w:t>
      </w:r>
      <w:r w:rsidRPr="00AB06BA">
        <w:rPr>
          <w:sz w:val="28"/>
          <w:szCs w:val="28"/>
        </w:rPr>
        <w:t xml:space="preserve"> </w:t>
      </w:r>
      <w:hyperlink r:id="rId11" w:history="1">
        <w:r w:rsidRPr="00AB06BA">
          <w:rPr>
            <w:rStyle w:val="ac"/>
            <w:sz w:val="28"/>
            <w:szCs w:val="28"/>
          </w:rPr>
          <w:t>https://docs.python.org/3/library/math.html</w:t>
        </w:r>
      </w:hyperlink>
      <w:r w:rsidRPr="00AB06BA">
        <w:rPr>
          <w:sz w:val="28"/>
          <w:szCs w:val="28"/>
        </w:rPr>
        <w:t xml:space="preserve"> </w:t>
      </w:r>
      <w:r w:rsidRPr="00AB06BA">
        <w:rPr>
          <w:sz w:val="28"/>
          <w:szCs w:val="28"/>
        </w:rPr>
        <w:t>(дата обращения:</w:t>
      </w:r>
      <w:r w:rsidRPr="00AB06BA">
        <w:rPr>
          <w:sz w:val="28"/>
          <w:szCs w:val="28"/>
        </w:rPr>
        <w:t xml:space="preserve"> 11</w:t>
      </w:r>
      <w:r w:rsidRPr="00AB06BA">
        <w:rPr>
          <w:sz w:val="28"/>
          <w:szCs w:val="28"/>
        </w:rPr>
        <w:t>.09.2025).</w:t>
      </w:r>
    </w:p>
    <w:p w14:paraId="1E2474AF" w14:textId="7EC4A6CD" w:rsidR="00AB06BA" w:rsidRPr="00AB06BA" w:rsidRDefault="00AB06BA" w:rsidP="00AB06BA">
      <w:pPr>
        <w:pStyle w:val="ae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AB06BA">
        <w:rPr>
          <w:sz w:val="28"/>
          <w:szCs w:val="28"/>
          <w:lang w:val="en-US"/>
        </w:rPr>
        <w:t>Matplotlib Development Team. Matplotlib</w:t>
      </w:r>
      <w:r w:rsidRPr="00AB06BA">
        <w:rPr>
          <w:sz w:val="28"/>
          <w:szCs w:val="28"/>
        </w:rPr>
        <w:t xml:space="preserve">: </w:t>
      </w:r>
      <w:r w:rsidRPr="00AB06BA">
        <w:rPr>
          <w:sz w:val="28"/>
          <w:szCs w:val="28"/>
          <w:lang w:val="en-US"/>
        </w:rPr>
        <w:t>Visualization</w:t>
      </w:r>
      <w:r w:rsidRPr="00AB06BA">
        <w:rPr>
          <w:sz w:val="28"/>
          <w:szCs w:val="28"/>
        </w:rPr>
        <w:t xml:space="preserve"> </w:t>
      </w:r>
      <w:r w:rsidRPr="00AB06BA">
        <w:rPr>
          <w:sz w:val="28"/>
          <w:szCs w:val="28"/>
          <w:lang w:val="en-US"/>
        </w:rPr>
        <w:t>with</w:t>
      </w:r>
      <w:r w:rsidRPr="00AB06BA">
        <w:rPr>
          <w:sz w:val="28"/>
          <w:szCs w:val="28"/>
        </w:rPr>
        <w:t xml:space="preserve"> </w:t>
      </w:r>
      <w:r w:rsidRPr="00AB06BA">
        <w:rPr>
          <w:sz w:val="28"/>
          <w:szCs w:val="28"/>
          <w:lang w:val="en-US"/>
        </w:rPr>
        <w:t>Python</w:t>
      </w:r>
      <w:r w:rsidRPr="00AB06BA">
        <w:rPr>
          <w:sz w:val="28"/>
          <w:szCs w:val="28"/>
        </w:rPr>
        <w:t xml:space="preserve"> [Электронный ресурс]. – Режим доступа:</w:t>
      </w:r>
      <w:r w:rsidRPr="00AB06BA">
        <w:rPr>
          <w:sz w:val="28"/>
          <w:szCs w:val="28"/>
        </w:rPr>
        <w:t xml:space="preserve"> </w:t>
      </w:r>
      <w:hyperlink r:id="rId12" w:history="1">
        <w:r w:rsidRPr="00AB06BA">
          <w:rPr>
            <w:rStyle w:val="ac"/>
            <w:sz w:val="28"/>
            <w:szCs w:val="28"/>
            <w:lang w:val="en-US"/>
          </w:rPr>
          <w:t>https</w:t>
        </w:r>
        <w:r w:rsidRPr="00AB06BA">
          <w:rPr>
            <w:rStyle w:val="ac"/>
            <w:sz w:val="28"/>
            <w:szCs w:val="28"/>
          </w:rPr>
          <w:t>://</w:t>
        </w:r>
        <w:r w:rsidRPr="00AB06BA">
          <w:rPr>
            <w:rStyle w:val="ac"/>
            <w:sz w:val="28"/>
            <w:szCs w:val="28"/>
            <w:lang w:val="en-US"/>
          </w:rPr>
          <w:t>matplotlib</w:t>
        </w:r>
        <w:r w:rsidRPr="00AB06BA">
          <w:rPr>
            <w:rStyle w:val="ac"/>
            <w:sz w:val="28"/>
            <w:szCs w:val="28"/>
          </w:rPr>
          <w:t>.</w:t>
        </w:r>
        <w:r w:rsidRPr="00AB06BA">
          <w:rPr>
            <w:rStyle w:val="ac"/>
            <w:sz w:val="28"/>
            <w:szCs w:val="28"/>
            <w:lang w:val="en-US"/>
          </w:rPr>
          <w:t>org</w:t>
        </w:r>
        <w:r w:rsidRPr="00AB06BA">
          <w:rPr>
            <w:rStyle w:val="ac"/>
            <w:sz w:val="28"/>
            <w:szCs w:val="28"/>
          </w:rPr>
          <w:t>/</w:t>
        </w:r>
        <w:r w:rsidRPr="00AB06BA">
          <w:rPr>
            <w:rStyle w:val="ac"/>
            <w:sz w:val="28"/>
            <w:szCs w:val="28"/>
            <w:lang w:val="en-US"/>
          </w:rPr>
          <w:t>stable</w:t>
        </w:r>
        <w:r w:rsidRPr="00AB06BA">
          <w:rPr>
            <w:rStyle w:val="ac"/>
            <w:sz w:val="28"/>
            <w:szCs w:val="28"/>
          </w:rPr>
          <w:t>/</w:t>
        </w:r>
        <w:r w:rsidRPr="00AB06BA">
          <w:rPr>
            <w:rStyle w:val="ac"/>
            <w:sz w:val="28"/>
            <w:szCs w:val="28"/>
            <w:lang w:val="en-US"/>
          </w:rPr>
          <w:t>index</w:t>
        </w:r>
        <w:r w:rsidRPr="00AB06BA">
          <w:rPr>
            <w:rStyle w:val="ac"/>
            <w:sz w:val="28"/>
            <w:szCs w:val="28"/>
          </w:rPr>
          <w:t>.</w:t>
        </w:r>
        <w:r w:rsidRPr="00AB06BA">
          <w:rPr>
            <w:rStyle w:val="ac"/>
            <w:sz w:val="28"/>
            <w:szCs w:val="28"/>
            <w:lang w:val="en-US"/>
          </w:rPr>
          <w:t>html</w:t>
        </w:r>
      </w:hyperlink>
      <w:r w:rsidRPr="00AB06BA">
        <w:rPr>
          <w:sz w:val="28"/>
          <w:szCs w:val="28"/>
        </w:rPr>
        <w:t xml:space="preserve"> </w:t>
      </w:r>
      <w:r w:rsidRPr="00AB06BA">
        <w:rPr>
          <w:sz w:val="28"/>
          <w:szCs w:val="28"/>
        </w:rPr>
        <w:t xml:space="preserve">(дата обращения: </w:t>
      </w:r>
      <w:r w:rsidRPr="00AB06BA">
        <w:rPr>
          <w:sz w:val="28"/>
          <w:szCs w:val="28"/>
        </w:rPr>
        <w:t>11</w:t>
      </w:r>
      <w:r w:rsidRPr="00AB06BA">
        <w:rPr>
          <w:sz w:val="28"/>
          <w:szCs w:val="28"/>
        </w:rPr>
        <w:t>.09.2025).</w:t>
      </w:r>
    </w:p>
    <w:p w14:paraId="779D13AB" w14:textId="64CE1F15" w:rsidR="00AB06BA" w:rsidRPr="00AB06BA" w:rsidRDefault="00AB06BA" w:rsidP="00AB06BA">
      <w:pPr>
        <w:pStyle w:val="ae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AB06BA">
        <w:rPr>
          <w:sz w:val="28"/>
          <w:szCs w:val="28"/>
        </w:rPr>
        <w:t xml:space="preserve">Аграновский А. В. Методические указания к лабораторной работе № </w:t>
      </w:r>
      <w:r w:rsidRPr="00AB06BA">
        <w:rPr>
          <w:sz w:val="28"/>
          <w:szCs w:val="28"/>
        </w:rPr>
        <w:t>2</w:t>
      </w:r>
      <w:r w:rsidRPr="00AB06BA">
        <w:rPr>
          <w:sz w:val="28"/>
          <w:szCs w:val="28"/>
        </w:rPr>
        <w:t xml:space="preserve"> «</w:t>
      </w:r>
      <w:r>
        <w:rPr>
          <w:sz w:val="28"/>
          <w:szCs w:val="28"/>
        </w:rPr>
        <w:t>Восстановление непрерывного сигнала по дискретным отсчётам. Теорема Котельникова</w:t>
      </w:r>
      <w:r w:rsidRPr="00AB06BA">
        <w:rPr>
          <w:sz w:val="28"/>
          <w:szCs w:val="28"/>
        </w:rPr>
        <w:t>» по дисциплине «Цифровая обработка и передача сигналов». – Санкт-Петербург: ГУАП, 2025.</w:t>
      </w:r>
    </w:p>
    <w:p w14:paraId="306A976D" w14:textId="5D387C4F" w:rsidR="00A3605D" w:rsidRPr="00AB06BA" w:rsidRDefault="00AB06BA" w:rsidP="00AB06BA">
      <w:pPr>
        <w:pStyle w:val="ae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proofErr w:type="spellStart"/>
      <w:r w:rsidRPr="00AB06BA">
        <w:rPr>
          <w:sz w:val="28"/>
          <w:szCs w:val="28"/>
        </w:rPr>
        <w:t>SkyPro</w:t>
      </w:r>
      <w:proofErr w:type="spellEnd"/>
      <w:r w:rsidRPr="00AB06BA">
        <w:rPr>
          <w:sz w:val="28"/>
          <w:szCs w:val="28"/>
        </w:rPr>
        <w:t>. MSE и MAE: ключевые метрики для оценки точности прогнозирования [Электронный ресурс]. – Режим доступа:</w:t>
      </w:r>
      <w:r w:rsidRPr="00AB06BA">
        <w:rPr>
          <w:sz w:val="28"/>
          <w:szCs w:val="28"/>
        </w:rPr>
        <w:t xml:space="preserve"> </w:t>
      </w:r>
      <w:hyperlink r:id="rId13" w:history="1">
        <w:r w:rsidRPr="00AB06BA">
          <w:rPr>
            <w:rStyle w:val="ac"/>
            <w:sz w:val="28"/>
            <w:szCs w:val="28"/>
          </w:rPr>
          <w:t>https://sky.pro/wiki/analytics/mse-i-mae-klyuchevye-metriki-dlya-otsenki-tochnosti-prognozirovaniya/</w:t>
        </w:r>
      </w:hyperlink>
      <w:r w:rsidRPr="00AB06BA">
        <w:rPr>
          <w:sz w:val="28"/>
          <w:szCs w:val="28"/>
        </w:rPr>
        <w:t xml:space="preserve"> </w:t>
      </w:r>
      <w:r w:rsidRPr="00AB06BA">
        <w:rPr>
          <w:sz w:val="28"/>
          <w:szCs w:val="28"/>
        </w:rPr>
        <w:t>(дата обращения: 2</w:t>
      </w:r>
      <w:r w:rsidRPr="00AB06BA">
        <w:rPr>
          <w:sz w:val="28"/>
          <w:szCs w:val="28"/>
        </w:rPr>
        <w:t>4</w:t>
      </w:r>
      <w:r w:rsidRPr="00AB06BA">
        <w:rPr>
          <w:sz w:val="28"/>
          <w:szCs w:val="28"/>
        </w:rPr>
        <w:t>.09.2025).</w:t>
      </w:r>
    </w:p>
    <w:sectPr w:rsidR="00A3605D" w:rsidRPr="00AB06BA" w:rsidSect="00AB3421">
      <w:footerReference w:type="default" r:id="rId14"/>
      <w:type w:val="continuous"/>
      <w:pgSz w:w="11909" w:h="16834"/>
      <w:pgMar w:top="1134" w:right="1136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C2459" w14:textId="77777777" w:rsidR="00074CE5" w:rsidRDefault="00074CE5" w:rsidP="00D07B36">
      <w:r>
        <w:separator/>
      </w:r>
    </w:p>
  </w:endnote>
  <w:endnote w:type="continuationSeparator" w:id="0">
    <w:p w14:paraId="1D0239C8" w14:textId="77777777" w:rsidR="00074CE5" w:rsidRDefault="00074CE5" w:rsidP="00D0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0520323"/>
      <w:docPartObj>
        <w:docPartGallery w:val="Page Numbers (Bottom of Page)"/>
        <w:docPartUnique/>
      </w:docPartObj>
    </w:sdtPr>
    <w:sdtContent>
      <w:p w14:paraId="5F711934" w14:textId="3696480C" w:rsidR="000844F9" w:rsidRDefault="000844F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880">
          <w:rPr>
            <w:noProof/>
          </w:rPr>
          <w:t>8</w:t>
        </w:r>
        <w:r>
          <w:fldChar w:fldCharType="end"/>
        </w:r>
      </w:p>
    </w:sdtContent>
  </w:sdt>
  <w:p w14:paraId="538B6F18" w14:textId="77777777" w:rsidR="00E0326D" w:rsidRDefault="00E032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74827" w14:textId="77777777" w:rsidR="00074CE5" w:rsidRDefault="00074CE5" w:rsidP="00D07B36">
      <w:r>
        <w:separator/>
      </w:r>
    </w:p>
  </w:footnote>
  <w:footnote w:type="continuationSeparator" w:id="0">
    <w:p w14:paraId="7418EAC7" w14:textId="77777777" w:rsidR="00074CE5" w:rsidRDefault="00074CE5" w:rsidP="00D0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CC6"/>
    <w:multiLevelType w:val="multilevel"/>
    <w:tmpl w:val="420C4CC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1D1602C"/>
    <w:multiLevelType w:val="multilevel"/>
    <w:tmpl w:val="92EC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64B10"/>
    <w:multiLevelType w:val="multilevel"/>
    <w:tmpl w:val="D578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90581"/>
    <w:multiLevelType w:val="multilevel"/>
    <w:tmpl w:val="891E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7D63"/>
    <w:multiLevelType w:val="multilevel"/>
    <w:tmpl w:val="161A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575B9"/>
    <w:multiLevelType w:val="multilevel"/>
    <w:tmpl w:val="F97A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A50D2"/>
    <w:multiLevelType w:val="multilevel"/>
    <w:tmpl w:val="8BB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57B61"/>
    <w:multiLevelType w:val="multilevel"/>
    <w:tmpl w:val="0E0A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02228"/>
    <w:multiLevelType w:val="multilevel"/>
    <w:tmpl w:val="04DE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332D8"/>
    <w:multiLevelType w:val="hybridMultilevel"/>
    <w:tmpl w:val="4D88BECA"/>
    <w:lvl w:ilvl="0" w:tplc="7B3C53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A674B"/>
    <w:multiLevelType w:val="multilevel"/>
    <w:tmpl w:val="EEC0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F4C9E"/>
    <w:multiLevelType w:val="multilevel"/>
    <w:tmpl w:val="420C4CC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2" w15:restartNumberingAfterBreak="0">
    <w:nsid w:val="18EC587D"/>
    <w:multiLevelType w:val="multilevel"/>
    <w:tmpl w:val="06B0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B7038C"/>
    <w:multiLevelType w:val="multilevel"/>
    <w:tmpl w:val="6832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B4E00"/>
    <w:multiLevelType w:val="multilevel"/>
    <w:tmpl w:val="58E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7166C"/>
    <w:multiLevelType w:val="multilevel"/>
    <w:tmpl w:val="A434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87344C"/>
    <w:multiLevelType w:val="multilevel"/>
    <w:tmpl w:val="EAA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C32C6"/>
    <w:multiLevelType w:val="multilevel"/>
    <w:tmpl w:val="3360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F767E4"/>
    <w:multiLevelType w:val="multilevel"/>
    <w:tmpl w:val="B71C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A200E"/>
    <w:multiLevelType w:val="multilevel"/>
    <w:tmpl w:val="C2FE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D33BA1"/>
    <w:multiLevelType w:val="multilevel"/>
    <w:tmpl w:val="8356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115E0A"/>
    <w:multiLevelType w:val="multilevel"/>
    <w:tmpl w:val="42868DB0"/>
    <w:lvl w:ilvl="0">
      <w:start w:val="1"/>
      <w:numFmt w:val="decimal"/>
      <w:lvlText w:val="%1-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BEB1E08"/>
    <w:multiLevelType w:val="multilevel"/>
    <w:tmpl w:val="7CC4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7D0510"/>
    <w:multiLevelType w:val="multilevel"/>
    <w:tmpl w:val="BDBE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F478A"/>
    <w:multiLevelType w:val="multilevel"/>
    <w:tmpl w:val="712A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ED63D1"/>
    <w:multiLevelType w:val="multilevel"/>
    <w:tmpl w:val="303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980A4D"/>
    <w:multiLevelType w:val="multilevel"/>
    <w:tmpl w:val="0C48838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B65927"/>
    <w:multiLevelType w:val="multilevel"/>
    <w:tmpl w:val="C62E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4B1330"/>
    <w:multiLevelType w:val="multilevel"/>
    <w:tmpl w:val="78C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A60B83"/>
    <w:multiLevelType w:val="multilevel"/>
    <w:tmpl w:val="8DFED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EF347F"/>
    <w:multiLevelType w:val="multilevel"/>
    <w:tmpl w:val="420C4CC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3DFD4691"/>
    <w:multiLevelType w:val="multilevel"/>
    <w:tmpl w:val="BC8E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4C3596"/>
    <w:multiLevelType w:val="multilevel"/>
    <w:tmpl w:val="420C4CC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3" w15:restartNumberingAfterBreak="0">
    <w:nsid w:val="42AE49AE"/>
    <w:multiLevelType w:val="multilevel"/>
    <w:tmpl w:val="BF4E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067755"/>
    <w:multiLevelType w:val="multilevel"/>
    <w:tmpl w:val="420C4CC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44BF27DB"/>
    <w:multiLevelType w:val="multilevel"/>
    <w:tmpl w:val="420C4CC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6" w15:restartNumberingAfterBreak="0">
    <w:nsid w:val="4C0C2488"/>
    <w:multiLevelType w:val="multilevel"/>
    <w:tmpl w:val="7798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130515"/>
    <w:multiLevelType w:val="multilevel"/>
    <w:tmpl w:val="B7CC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1425A6"/>
    <w:multiLevelType w:val="hybridMultilevel"/>
    <w:tmpl w:val="DC20710E"/>
    <w:lvl w:ilvl="0" w:tplc="0A9434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C415CE"/>
    <w:multiLevelType w:val="hybridMultilevel"/>
    <w:tmpl w:val="0ED2116C"/>
    <w:lvl w:ilvl="0" w:tplc="66AC52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AF1CFD"/>
    <w:multiLevelType w:val="multilevel"/>
    <w:tmpl w:val="933A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36D1E"/>
    <w:multiLevelType w:val="multilevel"/>
    <w:tmpl w:val="B96C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6C7E73"/>
    <w:multiLevelType w:val="multilevel"/>
    <w:tmpl w:val="B4B6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063BBF"/>
    <w:multiLevelType w:val="multilevel"/>
    <w:tmpl w:val="7890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9E0DD3"/>
    <w:multiLevelType w:val="multilevel"/>
    <w:tmpl w:val="F074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10355A"/>
    <w:multiLevelType w:val="multilevel"/>
    <w:tmpl w:val="E53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EA61C5"/>
    <w:multiLevelType w:val="multilevel"/>
    <w:tmpl w:val="F77E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0D7D11"/>
    <w:multiLevelType w:val="multilevel"/>
    <w:tmpl w:val="7884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E14D0D"/>
    <w:multiLevelType w:val="multilevel"/>
    <w:tmpl w:val="41D2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837550"/>
    <w:multiLevelType w:val="multilevel"/>
    <w:tmpl w:val="8160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975A67"/>
    <w:multiLevelType w:val="multilevel"/>
    <w:tmpl w:val="505AF7E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1" w:hanging="1800"/>
      </w:pPr>
      <w:rPr>
        <w:rFonts w:hint="default"/>
      </w:rPr>
    </w:lvl>
  </w:abstractNum>
  <w:abstractNum w:abstractNumId="51" w15:restartNumberingAfterBreak="0">
    <w:nsid w:val="6F833DD1"/>
    <w:multiLevelType w:val="multilevel"/>
    <w:tmpl w:val="7362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B16FBC"/>
    <w:multiLevelType w:val="multilevel"/>
    <w:tmpl w:val="BD06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663417"/>
    <w:multiLevelType w:val="multilevel"/>
    <w:tmpl w:val="40E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F50580"/>
    <w:multiLevelType w:val="multilevel"/>
    <w:tmpl w:val="5926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CB21EA"/>
    <w:multiLevelType w:val="multilevel"/>
    <w:tmpl w:val="B22A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CC5C3B"/>
    <w:multiLevelType w:val="multilevel"/>
    <w:tmpl w:val="2D4A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670410">
    <w:abstractNumId w:val="50"/>
  </w:num>
  <w:num w:numId="2" w16cid:durableId="1905487186">
    <w:abstractNumId w:val="35"/>
  </w:num>
  <w:num w:numId="3" w16cid:durableId="2108497879">
    <w:abstractNumId w:val="21"/>
  </w:num>
  <w:num w:numId="4" w16cid:durableId="1328285880">
    <w:abstractNumId w:val="9"/>
  </w:num>
  <w:num w:numId="5" w16cid:durableId="1803693033">
    <w:abstractNumId w:val="39"/>
  </w:num>
  <w:num w:numId="6" w16cid:durableId="209657824">
    <w:abstractNumId w:val="42"/>
  </w:num>
  <w:num w:numId="7" w16cid:durableId="767117933">
    <w:abstractNumId w:val="7"/>
  </w:num>
  <w:num w:numId="8" w16cid:durableId="69929714">
    <w:abstractNumId w:val="3"/>
  </w:num>
  <w:num w:numId="9" w16cid:durableId="1437866390">
    <w:abstractNumId w:val="15"/>
  </w:num>
  <w:num w:numId="10" w16cid:durableId="909314632">
    <w:abstractNumId w:val="24"/>
  </w:num>
  <w:num w:numId="11" w16cid:durableId="1859394040">
    <w:abstractNumId w:val="54"/>
  </w:num>
  <w:num w:numId="12" w16cid:durableId="572355990">
    <w:abstractNumId w:val="46"/>
  </w:num>
  <w:num w:numId="13" w16cid:durableId="46339207">
    <w:abstractNumId w:val="13"/>
  </w:num>
  <w:num w:numId="14" w16cid:durableId="2092775940">
    <w:abstractNumId w:val="23"/>
  </w:num>
  <w:num w:numId="15" w16cid:durableId="1191721591">
    <w:abstractNumId w:val="2"/>
  </w:num>
  <w:num w:numId="16" w16cid:durableId="697849118">
    <w:abstractNumId w:val="16"/>
  </w:num>
  <w:num w:numId="17" w16cid:durableId="1923448702">
    <w:abstractNumId w:val="27"/>
  </w:num>
  <w:num w:numId="18" w16cid:durableId="769859566">
    <w:abstractNumId w:val="36"/>
  </w:num>
  <w:num w:numId="19" w16cid:durableId="1828395294">
    <w:abstractNumId w:val="28"/>
  </w:num>
  <w:num w:numId="20" w16cid:durableId="1208948771">
    <w:abstractNumId w:val="40"/>
  </w:num>
  <w:num w:numId="21" w16cid:durableId="519664151">
    <w:abstractNumId w:val="43"/>
  </w:num>
  <w:num w:numId="22" w16cid:durableId="577179747">
    <w:abstractNumId w:val="20"/>
  </w:num>
  <w:num w:numId="23" w16cid:durableId="1064068387">
    <w:abstractNumId w:val="1"/>
  </w:num>
  <w:num w:numId="24" w16cid:durableId="1834951014">
    <w:abstractNumId w:val="49"/>
  </w:num>
  <w:num w:numId="25" w16cid:durableId="631058433">
    <w:abstractNumId w:val="19"/>
  </w:num>
  <w:num w:numId="26" w16cid:durableId="1706834201">
    <w:abstractNumId w:val="55"/>
  </w:num>
  <w:num w:numId="27" w16cid:durableId="874150704">
    <w:abstractNumId w:val="8"/>
  </w:num>
  <w:num w:numId="28" w16cid:durableId="1831167126">
    <w:abstractNumId w:val="25"/>
  </w:num>
  <w:num w:numId="29" w16cid:durableId="1509297507">
    <w:abstractNumId w:val="5"/>
  </w:num>
  <w:num w:numId="30" w16cid:durableId="881943497">
    <w:abstractNumId w:val="51"/>
  </w:num>
  <w:num w:numId="31" w16cid:durableId="566766781">
    <w:abstractNumId w:val="48"/>
  </w:num>
  <w:num w:numId="32" w16cid:durableId="1133602269">
    <w:abstractNumId w:val="53"/>
  </w:num>
  <w:num w:numId="33" w16cid:durableId="445930130">
    <w:abstractNumId w:val="17"/>
  </w:num>
  <w:num w:numId="34" w16cid:durableId="1758284255">
    <w:abstractNumId w:val="31"/>
  </w:num>
  <w:num w:numId="35" w16cid:durableId="801926760">
    <w:abstractNumId w:val="33"/>
  </w:num>
  <w:num w:numId="36" w16cid:durableId="2111005839">
    <w:abstractNumId w:val="14"/>
  </w:num>
  <w:num w:numId="37" w16cid:durableId="919173915">
    <w:abstractNumId w:val="4"/>
  </w:num>
  <w:num w:numId="38" w16cid:durableId="1724717620">
    <w:abstractNumId w:val="44"/>
  </w:num>
  <w:num w:numId="39" w16cid:durableId="1501389582">
    <w:abstractNumId w:val="52"/>
  </w:num>
  <w:num w:numId="40" w16cid:durableId="774442631">
    <w:abstractNumId w:val="0"/>
  </w:num>
  <w:num w:numId="41" w16cid:durableId="402605809">
    <w:abstractNumId w:val="11"/>
  </w:num>
  <w:num w:numId="42" w16cid:durableId="1974945203">
    <w:abstractNumId w:val="12"/>
  </w:num>
  <w:num w:numId="43" w16cid:durableId="444546262">
    <w:abstractNumId w:val="45"/>
  </w:num>
  <w:num w:numId="44" w16cid:durableId="1577200183">
    <w:abstractNumId w:val="6"/>
  </w:num>
  <w:num w:numId="45" w16cid:durableId="446317659">
    <w:abstractNumId w:val="18"/>
  </w:num>
  <w:num w:numId="46" w16cid:durableId="1257664986">
    <w:abstractNumId w:val="10"/>
  </w:num>
  <w:num w:numId="47" w16cid:durableId="584070954">
    <w:abstractNumId w:val="22"/>
  </w:num>
  <w:num w:numId="48" w16cid:durableId="1936858749">
    <w:abstractNumId w:val="41"/>
  </w:num>
  <w:num w:numId="49" w16cid:durableId="486173214">
    <w:abstractNumId w:val="29"/>
  </w:num>
  <w:num w:numId="50" w16cid:durableId="560750534">
    <w:abstractNumId w:val="37"/>
  </w:num>
  <w:num w:numId="51" w16cid:durableId="870458480">
    <w:abstractNumId w:val="38"/>
  </w:num>
  <w:num w:numId="52" w16cid:durableId="1844006691">
    <w:abstractNumId w:val="47"/>
  </w:num>
  <w:num w:numId="53" w16cid:durableId="100415030">
    <w:abstractNumId w:val="32"/>
  </w:num>
  <w:num w:numId="54" w16cid:durableId="674963197">
    <w:abstractNumId w:val="30"/>
  </w:num>
  <w:num w:numId="55" w16cid:durableId="1324967034">
    <w:abstractNumId w:val="34"/>
  </w:num>
  <w:num w:numId="56" w16cid:durableId="847982736">
    <w:abstractNumId w:val="26"/>
  </w:num>
  <w:num w:numId="57" w16cid:durableId="110515626">
    <w:abstractNumId w:val="5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36"/>
    <w:rsid w:val="000026F7"/>
    <w:rsid w:val="00004AEE"/>
    <w:rsid w:val="000103C4"/>
    <w:rsid w:val="00015BA3"/>
    <w:rsid w:val="00020FCF"/>
    <w:rsid w:val="00024DEF"/>
    <w:rsid w:val="00031DC1"/>
    <w:rsid w:val="000338E5"/>
    <w:rsid w:val="00033B88"/>
    <w:rsid w:val="000400A3"/>
    <w:rsid w:val="00046D35"/>
    <w:rsid w:val="000527E7"/>
    <w:rsid w:val="00052BB9"/>
    <w:rsid w:val="00053FFD"/>
    <w:rsid w:val="000551B4"/>
    <w:rsid w:val="00055686"/>
    <w:rsid w:val="00060B10"/>
    <w:rsid w:val="000645F2"/>
    <w:rsid w:val="00073149"/>
    <w:rsid w:val="000735A4"/>
    <w:rsid w:val="00073C73"/>
    <w:rsid w:val="000741A0"/>
    <w:rsid w:val="00074CE5"/>
    <w:rsid w:val="00076758"/>
    <w:rsid w:val="00080310"/>
    <w:rsid w:val="000844F9"/>
    <w:rsid w:val="0008718F"/>
    <w:rsid w:val="00087C02"/>
    <w:rsid w:val="00092FE6"/>
    <w:rsid w:val="00093B01"/>
    <w:rsid w:val="00094B99"/>
    <w:rsid w:val="000A2CF1"/>
    <w:rsid w:val="000A67BE"/>
    <w:rsid w:val="000A6C3C"/>
    <w:rsid w:val="000B4B44"/>
    <w:rsid w:val="000B7A52"/>
    <w:rsid w:val="000C37C0"/>
    <w:rsid w:val="000C40B3"/>
    <w:rsid w:val="000C683A"/>
    <w:rsid w:val="000C6CDF"/>
    <w:rsid w:val="000D04BD"/>
    <w:rsid w:val="000D5967"/>
    <w:rsid w:val="000E0048"/>
    <w:rsid w:val="000E0FEE"/>
    <w:rsid w:val="000E1557"/>
    <w:rsid w:val="000E4E78"/>
    <w:rsid w:val="000E63EA"/>
    <w:rsid w:val="00100673"/>
    <w:rsid w:val="00100D8A"/>
    <w:rsid w:val="00104633"/>
    <w:rsid w:val="001050A0"/>
    <w:rsid w:val="0011233A"/>
    <w:rsid w:val="00112DCD"/>
    <w:rsid w:val="00127D38"/>
    <w:rsid w:val="00127E1B"/>
    <w:rsid w:val="0013464E"/>
    <w:rsid w:val="00147913"/>
    <w:rsid w:val="00151D57"/>
    <w:rsid w:val="001666C6"/>
    <w:rsid w:val="00173E0E"/>
    <w:rsid w:val="00176C75"/>
    <w:rsid w:val="00180100"/>
    <w:rsid w:val="001827DA"/>
    <w:rsid w:val="00187103"/>
    <w:rsid w:val="00190E81"/>
    <w:rsid w:val="001A193A"/>
    <w:rsid w:val="001A23F2"/>
    <w:rsid w:val="001A688C"/>
    <w:rsid w:val="001C3CFE"/>
    <w:rsid w:val="001C3D18"/>
    <w:rsid w:val="001D1BDA"/>
    <w:rsid w:val="001D6CC1"/>
    <w:rsid w:val="001E1942"/>
    <w:rsid w:val="001E27A7"/>
    <w:rsid w:val="001E482D"/>
    <w:rsid w:val="001F299E"/>
    <w:rsid w:val="001F2FE1"/>
    <w:rsid w:val="001F4010"/>
    <w:rsid w:val="001F4067"/>
    <w:rsid w:val="001F7E7C"/>
    <w:rsid w:val="002004B9"/>
    <w:rsid w:val="00201BE0"/>
    <w:rsid w:val="00212DB9"/>
    <w:rsid w:val="00220801"/>
    <w:rsid w:val="0022301B"/>
    <w:rsid w:val="002300C7"/>
    <w:rsid w:val="00232798"/>
    <w:rsid w:val="00232EBE"/>
    <w:rsid w:val="00236017"/>
    <w:rsid w:val="002373E4"/>
    <w:rsid w:val="00242288"/>
    <w:rsid w:val="00242CBB"/>
    <w:rsid w:val="0024602A"/>
    <w:rsid w:val="00246C30"/>
    <w:rsid w:val="00247753"/>
    <w:rsid w:val="00250AD2"/>
    <w:rsid w:val="002569F3"/>
    <w:rsid w:val="002618B6"/>
    <w:rsid w:val="00264A2C"/>
    <w:rsid w:val="00264B03"/>
    <w:rsid w:val="002651C0"/>
    <w:rsid w:val="00265B90"/>
    <w:rsid w:val="0027093A"/>
    <w:rsid w:val="0027187D"/>
    <w:rsid w:val="002735CA"/>
    <w:rsid w:val="00275D62"/>
    <w:rsid w:val="002819D3"/>
    <w:rsid w:val="00284869"/>
    <w:rsid w:val="0028580D"/>
    <w:rsid w:val="00296098"/>
    <w:rsid w:val="002B015E"/>
    <w:rsid w:val="002B471B"/>
    <w:rsid w:val="002B6D6F"/>
    <w:rsid w:val="002C0854"/>
    <w:rsid w:val="002C5CCC"/>
    <w:rsid w:val="002C5EA5"/>
    <w:rsid w:val="002D179E"/>
    <w:rsid w:val="002D3FE4"/>
    <w:rsid w:val="002D658A"/>
    <w:rsid w:val="002E20B6"/>
    <w:rsid w:val="002E22FE"/>
    <w:rsid w:val="002F4C59"/>
    <w:rsid w:val="002F4E76"/>
    <w:rsid w:val="002F66C7"/>
    <w:rsid w:val="002F6FD0"/>
    <w:rsid w:val="00300BBC"/>
    <w:rsid w:val="00307F68"/>
    <w:rsid w:val="00317F6E"/>
    <w:rsid w:val="00326632"/>
    <w:rsid w:val="00327623"/>
    <w:rsid w:val="00333551"/>
    <w:rsid w:val="0035111D"/>
    <w:rsid w:val="003532E0"/>
    <w:rsid w:val="00354292"/>
    <w:rsid w:val="0036186C"/>
    <w:rsid w:val="00363D29"/>
    <w:rsid w:val="00364C50"/>
    <w:rsid w:val="00365FB6"/>
    <w:rsid w:val="0038583E"/>
    <w:rsid w:val="00387A4A"/>
    <w:rsid w:val="00390F53"/>
    <w:rsid w:val="003972B4"/>
    <w:rsid w:val="003A1487"/>
    <w:rsid w:val="003A32D0"/>
    <w:rsid w:val="003A4C98"/>
    <w:rsid w:val="003A58D7"/>
    <w:rsid w:val="003B195E"/>
    <w:rsid w:val="003B3C7E"/>
    <w:rsid w:val="003B669F"/>
    <w:rsid w:val="003C3633"/>
    <w:rsid w:val="003C476D"/>
    <w:rsid w:val="003C5E8F"/>
    <w:rsid w:val="003C6CF6"/>
    <w:rsid w:val="003D0F97"/>
    <w:rsid w:val="003E2362"/>
    <w:rsid w:val="003E4241"/>
    <w:rsid w:val="003F1B7F"/>
    <w:rsid w:val="003F448A"/>
    <w:rsid w:val="003F5B09"/>
    <w:rsid w:val="004016F9"/>
    <w:rsid w:val="00403AF6"/>
    <w:rsid w:val="00413AAB"/>
    <w:rsid w:val="0042064B"/>
    <w:rsid w:val="00424C1E"/>
    <w:rsid w:val="00426722"/>
    <w:rsid w:val="00426F5A"/>
    <w:rsid w:val="00432E95"/>
    <w:rsid w:val="0044016C"/>
    <w:rsid w:val="004431C2"/>
    <w:rsid w:val="004452DB"/>
    <w:rsid w:val="00445663"/>
    <w:rsid w:val="004462BF"/>
    <w:rsid w:val="00450ACC"/>
    <w:rsid w:val="0045454C"/>
    <w:rsid w:val="00461617"/>
    <w:rsid w:val="004619E1"/>
    <w:rsid w:val="00466080"/>
    <w:rsid w:val="004868AC"/>
    <w:rsid w:val="00492C69"/>
    <w:rsid w:val="00493EC7"/>
    <w:rsid w:val="00496A8F"/>
    <w:rsid w:val="004A7168"/>
    <w:rsid w:val="004A767A"/>
    <w:rsid w:val="004B663E"/>
    <w:rsid w:val="004D01B9"/>
    <w:rsid w:val="004D171D"/>
    <w:rsid w:val="004D45C5"/>
    <w:rsid w:val="004E2D19"/>
    <w:rsid w:val="004E7C61"/>
    <w:rsid w:val="004E7D9C"/>
    <w:rsid w:val="004F40F0"/>
    <w:rsid w:val="004F5FBA"/>
    <w:rsid w:val="0050029E"/>
    <w:rsid w:val="005122AA"/>
    <w:rsid w:val="00515111"/>
    <w:rsid w:val="00517E15"/>
    <w:rsid w:val="005207A9"/>
    <w:rsid w:val="00522668"/>
    <w:rsid w:val="005247AC"/>
    <w:rsid w:val="00531D8F"/>
    <w:rsid w:val="00533688"/>
    <w:rsid w:val="0053377D"/>
    <w:rsid w:val="00541C88"/>
    <w:rsid w:val="005430FB"/>
    <w:rsid w:val="005518D8"/>
    <w:rsid w:val="00554404"/>
    <w:rsid w:val="00554436"/>
    <w:rsid w:val="00557E9E"/>
    <w:rsid w:val="00567028"/>
    <w:rsid w:val="00574F96"/>
    <w:rsid w:val="00576A84"/>
    <w:rsid w:val="00577451"/>
    <w:rsid w:val="00591081"/>
    <w:rsid w:val="005A151B"/>
    <w:rsid w:val="005A2A15"/>
    <w:rsid w:val="005A4C59"/>
    <w:rsid w:val="005B2348"/>
    <w:rsid w:val="005B429C"/>
    <w:rsid w:val="005B566D"/>
    <w:rsid w:val="005C394E"/>
    <w:rsid w:val="005C3BE6"/>
    <w:rsid w:val="005C7CD1"/>
    <w:rsid w:val="005E375B"/>
    <w:rsid w:val="005E3C66"/>
    <w:rsid w:val="005E6E4D"/>
    <w:rsid w:val="005F04F1"/>
    <w:rsid w:val="005F3F31"/>
    <w:rsid w:val="005F488A"/>
    <w:rsid w:val="005F4AC0"/>
    <w:rsid w:val="005F4AE3"/>
    <w:rsid w:val="0060678D"/>
    <w:rsid w:val="00623764"/>
    <w:rsid w:val="00623AED"/>
    <w:rsid w:val="006375AF"/>
    <w:rsid w:val="00637A83"/>
    <w:rsid w:val="00641703"/>
    <w:rsid w:val="00656500"/>
    <w:rsid w:val="00662023"/>
    <w:rsid w:val="00662C1F"/>
    <w:rsid w:val="006630F7"/>
    <w:rsid w:val="00671B1B"/>
    <w:rsid w:val="00674A5B"/>
    <w:rsid w:val="006812F2"/>
    <w:rsid w:val="0068773C"/>
    <w:rsid w:val="00697D3F"/>
    <w:rsid w:val="006A45D3"/>
    <w:rsid w:val="006B7BF7"/>
    <w:rsid w:val="006B7CB6"/>
    <w:rsid w:val="006B7FCB"/>
    <w:rsid w:val="006C430D"/>
    <w:rsid w:val="006C57A3"/>
    <w:rsid w:val="006C5F63"/>
    <w:rsid w:val="006D7937"/>
    <w:rsid w:val="006E66B8"/>
    <w:rsid w:val="006F2E45"/>
    <w:rsid w:val="006F301F"/>
    <w:rsid w:val="006F4B2D"/>
    <w:rsid w:val="00707975"/>
    <w:rsid w:val="007124EF"/>
    <w:rsid w:val="00714D15"/>
    <w:rsid w:val="00720659"/>
    <w:rsid w:val="00721D71"/>
    <w:rsid w:val="0072275D"/>
    <w:rsid w:val="00722BB6"/>
    <w:rsid w:val="0072400C"/>
    <w:rsid w:val="00732187"/>
    <w:rsid w:val="00735B9D"/>
    <w:rsid w:val="00742236"/>
    <w:rsid w:val="00746D60"/>
    <w:rsid w:val="00747DB5"/>
    <w:rsid w:val="00747F7D"/>
    <w:rsid w:val="00755AC8"/>
    <w:rsid w:val="00757F17"/>
    <w:rsid w:val="007600FD"/>
    <w:rsid w:val="00761AB1"/>
    <w:rsid w:val="0076486B"/>
    <w:rsid w:val="00770173"/>
    <w:rsid w:val="00771D19"/>
    <w:rsid w:val="00775112"/>
    <w:rsid w:val="0078254A"/>
    <w:rsid w:val="00783A1C"/>
    <w:rsid w:val="00783B87"/>
    <w:rsid w:val="00792D49"/>
    <w:rsid w:val="007B3570"/>
    <w:rsid w:val="007B593F"/>
    <w:rsid w:val="007C26EC"/>
    <w:rsid w:val="007C2C24"/>
    <w:rsid w:val="007C3C57"/>
    <w:rsid w:val="007C55D8"/>
    <w:rsid w:val="007D64F5"/>
    <w:rsid w:val="007E254F"/>
    <w:rsid w:val="007E49C0"/>
    <w:rsid w:val="007F1978"/>
    <w:rsid w:val="00800C6A"/>
    <w:rsid w:val="00802624"/>
    <w:rsid w:val="00810B7C"/>
    <w:rsid w:val="00814F13"/>
    <w:rsid w:val="00824ADF"/>
    <w:rsid w:val="00841D12"/>
    <w:rsid w:val="00846A3E"/>
    <w:rsid w:val="00847E8D"/>
    <w:rsid w:val="00850F9D"/>
    <w:rsid w:val="00851D90"/>
    <w:rsid w:val="00856F60"/>
    <w:rsid w:val="008600A2"/>
    <w:rsid w:val="00860213"/>
    <w:rsid w:val="0086669C"/>
    <w:rsid w:val="008779C2"/>
    <w:rsid w:val="00890327"/>
    <w:rsid w:val="008A28C0"/>
    <w:rsid w:val="008A33FF"/>
    <w:rsid w:val="008A38E3"/>
    <w:rsid w:val="008A6659"/>
    <w:rsid w:val="008B6959"/>
    <w:rsid w:val="008D047F"/>
    <w:rsid w:val="008D2026"/>
    <w:rsid w:val="008D3589"/>
    <w:rsid w:val="008D55F9"/>
    <w:rsid w:val="008E2220"/>
    <w:rsid w:val="008F148A"/>
    <w:rsid w:val="008F3E2E"/>
    <w:rsid w:val="008F4086"/>
    <w:rsid w:val="008F6E6F"/>
    <w:rsid w:val="009116EC"/>
    <w:rsid w:val="00913C8D"/>
    <w:rsid w:val="00914C69"/>
    <w:rsid w:val="00923CA5"/>
    <w:rsid w:val="00925375"/>
    <w:rsid w:val="00933FF6"/>
    <w:rsid w:val="0093433B"/>
    <w:rsid w:val="00943212"/>
    <w:rsid w:val="009524E5"/>
    <w:rsid w:val="00952DF7"/>
    <w:rsid w:val="00957EB7"/>
    <w:rsid w:val="0096477A"/>
    <w:rsid w:val="00966F4B"/>
    <w:rsid w:val="009770F9"/>
    <w:rsid w:val="00983873"/>
    <w:rsid w:val="009909E5"/>
    <w:rsid w:val="009938F5"/>
    <w:rsid w:val="009A36A3"/>
    <w:rsid w:val="009B751E"/>
    <w:rsid w:val="009C40D7"/>
    <w:rsid w:val="009E1B2E"/>
    <w:rsid w:val="009E5FC4"/>
    <w:rsid w:val="009E674A"/>
    <w:rsid w:val="009E7F4B"/>
    <w:rsid w:val="009F00DE"/>
    <w:rsid w:val="009F0768"/>
    <w:rsid w:val="009F1264"/>
    <w:rsid w:val="009F5C14"/>
    <w:rsid w:val="009F6FC4"/>
    <w:rsid w:val="009F7136"/>
    <w:rsid w:val="00A00E51"/>
    <w:rsid w:val="00A03AFB"/>
    <w:rsid w:val="00A05175"/>
    <w:rsid w:val="00A05674"/>
    <w:rsid w:val="00A2048D"/>
    <w:rsid w:val="00A206A5"/>
    <w:rsid w:val="00A21203"/>
    <w:rsid w:val="00A330A8"/>
    <w:rsid w:val="00A34500"/>
    <w:rsid w:val="00A34E48"/>
    <w:rsid w:val="00A3605D"/>
    <w:rsid w:val="00A41851"/>
    <w:rsid w:val="00A46C60"/>
    <w:rsid w:val="00A46FFC"/>
    <w:rsid w:val="00A51577"/>
    <w:rsid w:val="00A52297"/>
    <w:rsid w:val="00A56BA6"/>
    <w:rsid w:val="00A61015"/>
    <w:rsid w:val="00A71F2E"/>
    <w:rsid w:val="00A72931"/>
    <w:rsid w:val="00A731F1"/>
    <w:rsid w:val="00A73F86"/>
    <w:rsid w:val="00A74901"/>
    <w:rsid w:val="00A80DE1"/>
    <w:rsid w:val="00A8750D"/>
    <w:rsid w:val="00A91D2F"/>
    <w:rsid w:val="00A95E55"/>
    <w:rsid w:val="00AA11E3"/>
    <w:rsid w:val="00AA2540"/>
    <w:rsid w:val="00AA4837"/>
    <w:rsid w:val="00AB06BA"/>
    <w:rsid w:val="00AB339C"/>
    <w:rsid w:val="00AB3421"/>
    <w:rsid w:val="00AC076A"/>
    <w:rsid w:val="00AD14FE"/>
    <w:rsid w:val="00AD18A4"/>
    <w:rsid w:val="00AD2E60"/>
    <w:rsid w:val="00AD54A3"/>
    <w:rsid w:val="00AE75BA"/>
    <w:rsid w:val="00AE7B6B"/>
    <w:rsid w:val="00AF0254"/>
    <w:rsid w:val="00AF4019"/>
    <w:rsid w:val="00AF47F3"/>
    <w:rsid w:val="00AF52B8"/>
    <w:rsid w:val="00AF6555"/>
    <w:rsid w:val="00AF66ED"/>
    <w:rsid w:val="00B0340D"/>
    <w:rsid w:val="00B10FF9"/>
    <w:rsid w:val="00B15618"/>
    <w:rsid w:val="00B168E8"/>
    <w:rsid w:val="00B20256"/>
    <w:rsid w:val="00B20966"/>
    <w:rsid w:val="00B230FB"/>
    <w:rsid w:val="00B33ED0"/>
    <w:rsid w:val="00B36DDF"/>
    <w:rsid w:val="00B416F3"/>
    <w:rsid w:val="00B527D2"/>
    <w:rsid w:val="00B53DC7"/>
    <w:rsid w:val="00B61B46"/>
    <w:rsid w:val="00B64185"/>
    <w:rsid w:val="00B6573D"/>
    <w:rsid w:val="00B66C31"/>
    <w:rsid w:val="00B67E8F"/>
    <w:rsid w:val="00B71FEE"/>
    <w:rsid w:val="00B73880"/>
    <w:rsid w:val="00B740DB"/>
    <w:rsid w:val="00B7587C"/>
    <w:rsid w:val="00B83E77"/>
    <w:rsid w:val="00B91C0C"/>
    <w:rsid w:val="00BA47FD"/>
    <w:rsid w:val="00BA50FA"/>
    <w:rsid w:val="00BB1D7F"/>
    <w:rsid w:val="00BB5117"/>
    <w:rsid w:val="00BC7733"/>
    <w:rsid w:val="00BD0900"/>
    <w:rsid w:val="00BD5586"/>
    <w:rsid w:val="00BD62CE"/>
    <w:rsid w:val="00BE0743"/>
    <w:rsid w:val="00BE7D0A"/>
    <w:rsid w:val="00BF03E8"/>
    <w:rsid w:val="00BF170F"/>
    <w:rsid w:val="00BF27E4"/>
    <w:rsid w:val="00BF44A3"/>
    <w:rsid w:val="00BF6B74"/>
    <w:rsid w:val="00C07DE8"/>
    <w:rsid w:val="00C15122"/>
    <w:rsid w:val="00C16B54"/>
    <w:rsid w:val="00C35615"/>
    <w:rsid w:val="00C37AB4"/>
    <w:rsid w:val="00C40504"/>
    <w:rsid w:val="00C46820"/>
    <w:rsid w:val="00C53B38"/>
    <w:rsid w:val="00C679DB"/>
    <w:rsid w:val="00C71902"/>
    <w:rsid w:val="00C8450F"/>
    <w:rsid w:val="00C87409"/>
    <w:rsid w:val="00CB20D6"/>
    <w:rsid w:val="00CB24B3"/>
    <w:rsid w:val="00CB6F21"/>
    <w:rsid w:val="00CC546B"/>
    <w:rsid w:val="00CC7D27"/>
    <w:rsid w:val="00CD547C"/>
    <w:rsid w:val="00D021A4"/>
    <w:rsid w:val="00D026F9"/>
    <w:rsid w:val="00D05322"/>
    <w:rsid w:val="00D061D2"/>
    <w:rsid w:val="00D06324"/>
    <w:rsid w:val="00D06A67"/>
    <w:rsid w:val="00D07871"/>
    <w:rsid w:val="00D07B36"/>
    <w:rsid w:val="00D13A53"/>
    <w:rsid w:val="00D17A1E"/>
    <w:rsid w:val="00D21285"/>
    <w:rsid w:val="00D263C7"/>
    <w:rsid w:val="00D2690A"/>
    <w:rsid w:val="00D271D9"/>
    <w:rsid w:val="00D27655"/>
    <w:rsid w:val="00D32421"/>
    <w:rsid w:val="00D32C78"/>
    <w:rsid w:val="00D347D3"/>
    <w:rsid w:val="00D367A2"/>
    <w:rsid w:val="00D41FC6"/>
    <w:rsid w:val="00D4478C"/>
    <w:rsid w:val="00D451CA"/>
    <w:rsid w:val="00D45F03"/>
    <w:rsid w:val="00D50194"/>
    <w:rsid w:val="00D537DB"/>
    <w:rsid w:val="00D60AFD"/>
    <w:rsid w:val="00D703F3"/>
    <w:rsid w:val="00D712AE"/>
    <w:rsid w:val="00D84705"/>
    <w:rsid w:val="00D85969"/>
    <w:rsid w:val="00D94590"/>
    <w:rsid w:val="00D9563A"/>
    <w:rsid w:val="00D97B5C"/>
    <w:rsid w:val="00DA00E7"/>
    <w:rsid w:val="00DA10DA"/>
    <w:rsid w:val="00DB2284"/>
    <w:rsid w:val="00DC1A37"/>
    <w:rsid w:val="00DD06C6"/>
    <w:rsid w:val="00DD6981"/>
    <w:rsid w:val="00DD6BEB"/>
    <w:rsid w:val="00DE0DEC"/>
    <w:rsid w:val="00DE108D"/>
    <w:rsid w:val="00DE485C"/>
    <w:rsid w:val="00DE6128"/>
    <w:rsid w:val="00DE746E"/>
    <w:rsid w:val="00DF12FA"/>
    <w:rsid w:val="00DF29C6"/>
    <w:rsid w:val="00DF4BA7"/>
    <w:rsid w:val="00DF7735"/>
    <w:rsid w:val="00E0326D"/>
    <w:rsid w:val="00E05D41"/>
    <w:rsid w:val="00E0656C"/>
    <w:rsid w:val="00E106B6"/>
    <w:rsid w:val="00E143CF"/>
    <w:rsid w:val="00E1541A"/>
    <w:rsid w:val="00E17A38"/>
    <w:rsid w:val="00E17F80"/>
    <w:rsid w:val="00E250BB"/>
    <w:rsid w:val="00E25DA7"/>
    <w:rsid w:val="00E307F0"/>
    <w:rsid w:val="00E366BE"/>
    <w:rsid w:val="00E373FF"/>
    <w:rsid w:val="00E377BB"/>
    <w:rsid w:val="00E44577"/>
    <w:rsid w:val="00E47686"/>
    <w:rsid w:val="00E605F6"/>
    <w:rsid w:val="00E618B6"/>
    <w:rsid w:val="00E623A8"/>
    <w:rsid w:val="00E62B11"/>
    <w:rsid w:val="00E62C81"/>
    <w:rsid w:val="00E701DF"/>
    <w:rsid w:val="00E72405"/>
    <w:rsid w:val="00E74056"/>
    <w:rsid w:val="00E747D4"/>
    <w:rsid w:val="00E75441"/>
    <w:rsid w:val="00E87B78"/>
    <w:rsid w:val="00E91AFB"/>
    <w:rsid w:val="00E92A0F"/>
    <w:rsid w:val="00E92ECD"/>
    <w:rsid w:val="00E93B4E"/>
    <w:rsid w:val="00E975E9"/>
    <w:rsid w:val="00EB0C35"/>
    <w:rsid w:val="00EB1300"/>
    <w:rsid w:val="00EB72C2"/>
    <w:rsid w:val="00EB7E26"/>
    <w:rsid w:val="00EB7F80"/>
    <w:rsid w:val="00EC2BAF"/>
    <w:rsid w:val="00EC37B3"/>
    <w:rsid w:val="00EC76A6"/>
    <w:rsid w:val="00ED67C9"/>
    <w:rsid w:val="00EE39AA"/>
    <w:rsid w:val="00EE5D21"/>
    <w:rsid w:val="00EF4DC3"/>
    <w:rsid w:val="00EF6B20"/>
    <w:rsid w:val="00F020FE"/>
    <w:rsid w:val="00F04F95"/>
    <w:rsid w:val="00F149D9"/>
    <w:rsid w:val="00F15537"/>
    <w:rsid w:val="00F2282E"/>
    <w:rsid w:val="00F27682"/>
    <w:rsid w:val="00F304CD"/>
    <w:rsid w:val="00F359F0"/>
    <w:rsid w:val="00F37504"/>
    <w:rsid w:val="00F43E62"/>
    <w:rsid w:val="00F45027"/>
    <w:rsid w:val="00F45387"/>
    <w:rsid w:val="00F454FF"/>
    <w:rsid w:val="00F47F70"/>
    <w:rsid w:val="00F57E13"/>
    <w:rsid w:val="00F65A25"/>
    <w:rsid w:val="00F769E1"/>
    <w:rsid w:val="00F8388B"/>
    <w:rsid w:val="00F8656E"/>
    <w:rsid w:val="00F87EBD"/>
    <w:rsid w:val="00F90468"/>
    <w:rsid w:val="00F93A57"/>
    <w:rsid w:val="00F97054"/>
    <w:rsid w:val="00FA24A6"/>
    <w:rsid w:val="00FA53B6"/>
    <w:rsid w:val="00FA584F"/>
    <w:rsid w:val="00FA58B6"/>
    <w:rsid w:val="00FB3592"/>
    <w:rsid w:val="00FD2701"/>
    <w:rsid w:val="00FD2A2B"/>
    <w:rsid w:val="00FE295D"/>
    <w:rsid w:val="00FE2A6C"/>
    <w:rsid w:val="00FE5218"/>
    <w:rsid w:val="00FF116E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AEDB24"/>
  <w15:chartTrackingRefBased/>
  <w15:docId w15:val="{63C70DB2-020D-40D5-B0D4-9F2A19C4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33A"/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720659"/>
    <w:pPr>
      <w:keepNext/>
      <w:widowControl w:val="0"/>
      <w:autoSpaceDE w:val="0"/>
      <w:autoSpaceDN w:val="0"/>
      <w:adjustRightInd w:val="0"/>
      <w:spacing w:before="156" w:after="360" w:line="360" w:lineRule="auto"/>
      <w:ind w:right="3"/>
      <w:jc w:val="center"/>
      <w:outlineLvl w:val="0"/>
    </w:pPr>
    <w:rPr>
      <w:b/>
      <w:bCs/>
      <w:caps/>
    </w:rPr>
  </w:style>
  <w:style w:type="paragraph" w:styleId="20">
    <w:name w:val="heading 2"/>
    <w:basedOn w:val="a"/>
    <w:next w:val="a"/>
    <w:link w:val="21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5A15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20659"/>
    <w:rPr>
      <w:b/>
      <w:bCs/>
      <w:caps/>
      <w:sz w:val="24"/>
      <w:szCs w:val="24"/>
    </w:rPr>
  </w:style>
  <w:style w:type="character" w:customStyle="1" w:styleId="21">
    <w:name w:val="Заголовок 2 Знак"/>
    <w:link w:val="20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customStyle="1" w:styleId="a3">
    <w:name w:val="Название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D07B36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D07B36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D07B36"/>
    <w:pPr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bCs w:val="0"/>
      <w:caps w:val="0"/>
      <w:color w:val="2F5496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37A8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locked/>
    <w:rsid w:val="00D07B36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ac">
    <w:name w:val="Hyperlink"/>
    <w:uiPriority w:val="99"/>
    <w:unhideWhenUsed/>
    <w:rsid w:val="00D07B36"/>
    <w:rPr>
      <w:color w:val="0563C1"/>
      <w:u w:val="single"/>
    </w:rPr>
  </w:style>
  <w:style w:type="paragraph" w:styleId="22">
    <w:name w:val="toc 2"/>
    <w:basedOn w:val="a"/>
    <w:next w:val="a"/>
    <w:autoRedefine/>
    <w:uiPriority w:val="39"/>
    <w:unhideWhenUsed/>
    <w:locked/>
    <w:rsid w:val="00D07B3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customStyle="1" w:styleId="ad">
    <w:name w:val="Таблица"/>
    <w:rsid w:val="001666C6"/>
    <w:pPr>
      <w:spacing w:line="240" w:lineRule="atLeast"/>
      <w:jc w:val="center"/>
    </w:pPr>
    <w:rPr>
      <w:spacing w:val="-8"/>
      <w:sz w:val="18"/>
    </w:rPr>
  </w:style>
  <w:style w:type="paragraph" w:styleId="ae">
    <w:name w:val="List Paragraph"/>
    <w:basedOn w:val="a"/>
    <w:uiPriority w:val="34"/>
    <w:qFormat/>
    <w:rsid w:val="00326632"/>
    <w:pPr>
      <w:ind w:left="720"/>
      <w:contextualSpacing/>
    </w:pPr>
  </w:style>
  <w:style w:type="paragraph" w:customStyle="1" w:styleId="12">
    <w:name w:val="Заг1"/>
    <w:basedOn w:val="1"/>
    <w:autoRedefine/>
    <w:qFormat/>
    <w:rsid w:val="00242288"/>
    <w:pPr>
      <w:jc w:val="left"/>
    </w:pPr>
    <w:rPr>
      <w:caps w:val="0"/>
    </w:rPr>
  </w:style>
  <w:style w:type="paragraph" w:customStyle="1" w:styleId="2">
    <w:name w:val="Заг2"/>
    <w:basedOn w:val="20"/>
    <w:qFormat/>
    <w:rsid w:val="00B20966"/>
    <w:pPr>
      <w:numPr>
        <w:ilvl w:val="1"/>
        <w:numId w:val="1"/>
      </w:numPr>
      <w:spacing w:before="240" w:after="24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42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6722"/>
    <w:rPr>
      <w:rFonts w:ascii="Courier New" w:hAnsi="Courier New" w:cs="Courier New"/>
    </w:rPr>
  </w:style>
  <w:style w:type="character" w:styleId="af">
    <w:name w:val="Emphasis"/>
    <w:basedOn w:val="a0"/>
    <w:qFormat/>
    <w:locked/>
    <w:rsid w:val="00A2048D"/>
    <w:rPr>
      <w:i/>
      <w:iCs/>
    </w:rPr>
  </w:style>
  <w:style w:type="paragraph" w:styleId="41">
    <w:name w:val="toc 4"/>
    <w:basedOn w:val="a"/>
    <w:next w:val="a"/>
    <w:autoRedefine/>
    <w:locked/>
    <w:rsid w:val="00D271D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locked/>
    <w:rsid w:val="00D271D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locked/>
    <w:rsid w:val="00D271D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locked/>
    <w:rsid w:val="00D271D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D271D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locked/>
    <w:rsid w:val="00D271D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450ACC"/>
  </w:style>
  <w:style w:type="table" w:styleId="af1">
    <w:name w:val="Table Grid"/>
    <w:basedOn w:val="a1"/>
    <w:locked/>
    <w:rsid w:val="00A51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Рисунок"/>
    <w:basedOn w:val="a"/>
    <w:qFormat/>
    <w:rsid w:val="003A4C98"/>
    <w:pPr>
      <w:spacing w:line="360" w:lineRule="auto"/>
      <w:jc w:val="center"/>
    </w:pPr>
    <w:rPr>
      <w:sz w:val="28"/>
    </w:rPr>
  </w:style>
  <w:style w:type="paragraph" w:customStyle="1" w:styleId="af3">
    <w:name w:val="Раздел"/>
    <w:basedOn w:val="1"/>
    <w:link w:val="Char"/>
    <w:qFormat/>
    <w:rsid w:val="00DE108D"/>
    <w:pPr>
      <w:spacing w:beforeLines="100" w:before="100" w:afterLines="100" w:after="100"/>
    </w:pPr>
    <w:rPr>
      <w:caps w:val="0"/>
      <w:sz w:val="32"/>
      <w:szCs w:val="28"/>
    </w:rPr>
  </w:style>
  <w:style w:type="character" w:customStyle="1" w:styleId="Char">
    <w:name w:val="Раздел Char"/>
    <w:link w:val="af3"/>
    <w:qFormat/>
    <w:rsid w:val="00DE108D"/>
    <w:rPr>
      <w:b/>
      <w:bCs/>
      <w:sz w:val="32"/>
      <w:szCs w:val="28"/>
    </w:rPr>
  </w:style>
  <w:style w:type="paragraph" w:customStyle="1" w:styleId="af4">
    <w:name w:val="Обзац"/>
    <w:link w:val="af5"/>
    <w:qFormat/>
    <w:rsid w:val="000E4E78"/>
    <w:pPr>
      <w:spacing w:line="360" w:lineRule="auto"/>
      <w:ind w:firstLine="709"/>
      <w:jc w:val="both"/>
    </w:pPr>
    <w:rPr>
      <w:rFonts w:eastAsiaTheme="majorEastAsia" w:cstheme="majorBidi"/>
      <w:sz w:val="24"/>
      <w:szCs w:val="24"/>
    </w:rPr>
  </w:style>
  <w:style w:type="character" w:customStyle="1" w:styleId="af5">
    <w:name w:val="Обзац Знак"/>
    <w:basedOn w:val="a0"/>
    <w:link w:val="af4"/>
    <w:rsid w:val="000E4E78"/>
    <w:rPr>
      <w:rFonts w:eastAsiaTheme="majorEastAsia" w:cstheme="majorBidi"/>
      <w:sz w:val="24"/>
      <w:szCs w:val="24"/>
    </w:rPr>
  </w:style>
  <w:style w:type="character" w:styleId="af6">
    <w:name w:val="Placeholder Text"/>
    <w:basedOn w:val="a0"/>
    <w:uiPriority w:val="99"/>
    <w:semiHidden/>
    <w:rsid w:val="00F8656E"/>
    <w:rPr>
      <w:color w:val="666666"/>
    </w:rPr>
  </w:style>
  <w:style w:type="character" w:styleId="af7">
    <w:name w:val="Unresolved Mention"/>
    <w:basedOn w:val="a0"/>
    <w:uiPriority w:val="99"/>
    <w:semiHidden/>
    <w:unhideWhenUsed/>
    <w:rsid w:val="00EB7F80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9116EC"/>
    <w:rPr>
      <w:color w:val="954F72" w:themeColor="followedHyperlink"/>
      <w:u w:val="single"/>
    </w:rPr>
  </w:style>
  <w:style w:type="character" w:customStyle="1" w:styleId="cm-keyword">
    <w:name w:val="cm-keyword"/>
    <w:basedOn w:val="a0"/>
    <w:rsid w:val="009116EC"/>
  </w:style>
  <w:style w:type="character" w:customStyle="1" w:styleId="cm-variable">
    <w:name w:val="cm-variable"/>
    <w:basedOn w:val="a0"/>
    <w:rsid w:val="009116EC"/>
  </w:style>
  <w:style w:type="character" w:customStyle="1" w:styleId="cm-property">
    <w:name w:val="cm-property"/>
    <w:basedOn w:val="a0"/>
    <w:rsid w:val="009116EC"/>
  </w:style>
  <w:style w:type="character" w:customStyle="1" w:styleId="cm-comment">
    <w:name w:val="cm-comment"/>
    <w:basedOn w:val="a0"/>
    <w:rsid w:val="009116EC"/>
  </w:style>
  <w:style w:type="character" w:customStyle="1" w:styleId="cm-def">
    <w:name w:val="cm-def"/>
    <w:basedOn w:val="a0"/>
    <w:rsid w:val="009116EC"/>
  </w:style>
  <w:style w:type="character" w:customStyle="1" w:styleId="cm-operator">
    <w:name w:val="cm-operator"/>
    <w:basedOn w:val="a0"/>
    <w:rsid w:val="009116EC"/>
  </w:style>
  <w:style w:type="character" w:customStyle="1" w:styleId="cm-number">
    <w:name w:val="cm-number"/>
    <w:basedOn w:val="a0"/>
    <w:rsid w:val="009116EC"/>
  </w:style>
  <w:style w:type="character" w:customStyle="1" w:styleId="cm-string">
    <w:name w:val="cm-string"/>
    <w:basedOn w:val="a0"/>
    <w:rsid w:val="009116EC"/>
  </w:style>
  <w:style w:type="paragraph" w:customStyle="1" w:styleId="msonormal0">
    <w:name w:val="msonormal"/>
    <w:basedOn w:val="a"/>
    <w:rsid w:val="002B471B"/>
    <w:pPr>
      <w:spacing w:before="100" w:beforeAutospacing="1" w:after="100" w:afterAutospacing="1"/>
    </w:pPr>
  </w:style>
  <w:style w:type="character" w:customStyle="1" w:styleId="cm-builtin">
    <w:name w:val="cm-builtin"/>
    <w:basedOn w:val="a0"/>
    <w:rsid w:val="002B471B"/>
  </w:style>
  <w:style w:type="character" w:customStyle="1" w:styleId="50">
    <w:name w:val="Заголовок 5 Знак"/>
    <w:basedOn w:val="a0"/>
    <w:link w:val="5"/>
    <w:semiHidden/>
    <w:rsid w:val="005A15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p1">
    <w:name w:val="p1"/>
    <w:basedOn w:val="a"/>
    <w:rsid w:val="004016F9"/>
    <w:rPr>
      <w:rFonts w:ascii="Helvetica" w:hAnsi="Helvetica"/>
      <w:color w:val="141413"/>
      <w:sz w:val="12"/>
      <w:szCs w:val="12"/>
    </w:rPr>
  </w:style>
  <w:style w:type="character" w:customStyle="1" w:styleId="s1">
    <w:name w:val="s1"/>
    <w:basedOn w:val="a0"/>
    <w:rsid w:val="004016F9"/>
    <w:rPr>
      <w:rFonts w:ascii="Helvetica" w:hAnsi="Helvetica" w:hint="default"/>
      <w:sz w:val="10"/>
      <w:szCs w:val="10"/>
    </w:rPr>
  </w:style>
  <w:style w:type="character" w:customStyle="1" w:styleId="apple-converted-space">
    <w:name w:val="apple-converted-space"/>
    <w:basedOn w:val="a0"/>
    <w:rsid w:val="00401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374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9287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8417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73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01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525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06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6716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2755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081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63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727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99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46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0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9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4542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244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577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70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189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943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447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394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10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2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25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836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95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911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5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615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3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055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75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32474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854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608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61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11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5516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860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03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8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95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4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03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36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4946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3561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813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7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50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5095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56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4589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14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51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811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2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741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685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006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66839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740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5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579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562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853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072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368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417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8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3608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8513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805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4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9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82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3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1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729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3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2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4311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4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3623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088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7010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493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734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1473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405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5789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7990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4257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544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76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806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2076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12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21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5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21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74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869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213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9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89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3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4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12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4736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002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57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4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0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3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743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001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5145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29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761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2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4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102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0841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6415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205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29963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79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79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68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93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807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485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3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218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57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8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459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4550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669143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034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2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74927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3747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105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8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0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9220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9994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94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0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61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57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51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146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8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740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234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486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40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85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9998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0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77894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4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828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63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114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550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920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958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449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869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8723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069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81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43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87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168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652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1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048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94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2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4838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5953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958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929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57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9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8133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04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0038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90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206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59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29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7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2608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110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98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7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040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03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490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6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33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8223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3118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53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3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666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463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7033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2283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635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405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0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68673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512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473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83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32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70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71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0437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836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92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49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977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97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41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6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7436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52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603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1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28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57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29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8820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4104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13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96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9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316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317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051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3356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66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00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2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4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2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89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2265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023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614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71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260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7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73563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0454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25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4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3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8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80264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0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5988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71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73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254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9793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0425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51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59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5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75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391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025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9429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173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36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46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75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3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3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199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642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394697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7441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0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96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7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789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9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5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8995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2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09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220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5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483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2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1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204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222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19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1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6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4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9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12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60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05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7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0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1567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23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y.pro/wiki/analytics/mse-i-mae-klyuchevye-metriki-dlya-otsenki-tochnosti-prognozirovaniy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plotlib.org/stable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mat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2;&#1089;&#1090;&#1105;&#1085;&#1072;\Desktop\suai\&#1080;&#1085;&#1092;&#1072;\&#1090;&#1080;&#1090;&#1091;&#1083;&#1100;&#1085;&#1099;&#1081;%20&#1083;&#1080;&#1089;&#1090;%20&#1083;&#1072;&#107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8F38-1EE4-4246-8FB9-CDA02561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C:\Users\Настёна\Desktop\suai\инфа\титульный лист лаб.dot</Template>
  <TotalTime>82</TotalTime>
  <Pages>13</Pages>
  <Words>1758</Words>
  <Characters>10023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Анастасия Молчанова</dc:creator>
  <cp:keywords/>
  <cp:lastModifiedBy>Stoff Unior</cp:lastModifiedBy>
  <cp:revision>5</cp:revision>
  <cp:lastPrinted>2025-09-21T13:35:00Z</cp:lastPrinted>
  <dcterms:created xsi:type="dcterms:W3CDTF">2025-09-25T07:09:00Z</dcterms:created>
  <dcterms:modified xsi:type="dcterms:W3CDTF">2025-09-25T12:11:00Z</dcterms:modified>
</cp:coreProperties>
</file>